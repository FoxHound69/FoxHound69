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554A" w:rsidRPr="008B5277" w:rsidRDefault="00F22F22" w:rsidP="00C6554A">
      <w:pPr>
        <w:pStyle w:val="Photo"/>
      </w:pPr>
      <w:bookmarkStart w:id="0" w:name="_Toc321147149"/>
      <w:bookmarkStart w:id="1" w:name="_Toc318188227"/>
      <w:bookmarkStart w:id="2" w:name="_Toc318188327"/>
      <w:bookmarkStart w:id="3" w:name="_Toc318189312"/>
      <w:bookmarkStart w:id="4" w:name="_Toc321147011"/>
      <w:r>
        <w:rPr>
          <w:noProof/>
        </w:rPr>
        <w:drawing>
          <wp:inline distT="0" distB="0" distL="0" distR="0">
            <wp:extent cx="5486400" cy="3891108"/>
            <wp:effectExtent l="0" t="0" r="0" b="0"/>
            <wp:docPr id="1" name="Picture 1" descr="Image result for information techn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information technolog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3891108"/>
                    </a:xfrm>
                    <a:prstGeom prst="rect">
                      <a:avLst/>
                    </a:prstGeom>
                    <a:noFill/>
                    <a:ln>
                      <a:noFill/>
                    </a:ln>
                  </pic:spPr>
                </pic:pic>
              </a:graphicData>
            </a:graphic>
          </wp:inline>
        </w:drawing>
      </w:r>
    </w:p>
    <w:bookmarkEnd w:id="0"/>
    <w:bookmarkEnd w:id="1"/>
    <w:bookmarkEnd w:id="2"/>
    <w:bookmarkEnd w:id="3"/>
    <w:bookmarkEnd w:id="4"/>
    <w:p w:rsidR="00F22F22" w:rsidRDefault="00F22F22" w:rsidP="00F22F22">
      <w:pPr>
        <w:pStyle w:val="Title"/>
      </w:pPr>
    </w:p>
    <w:p w:rsidR="00F22F22" w:rsidRPr="00F22F22" w:rsidRDefault="00F22F22" w:rsidP="00F22F22">
      <w:pPr>
        <w:pStyle w:val="Title"/>
        <w:rPr>
          <w:sz w:val="72"/>
        </w:rPr>
      </w:pPr>
      <w:r w:rsidRPr="00F22F22">
        <w:rPr>
          <w:sz w:val="72"/>
        </w:rPr>
        <w:t>Introduction to Information Technology</w:t>
      </w:r>
    </w:p>
    <w:p w:rsidR="00F22F22" w:rsidRDefault="00F22F22" w:rsidP="00F22F22">
      <w:pPr>
        <w:pStyle w:val="Subtitle"/>
      </w:pPr>
    </w:p>
    <w:p w:rsidR="00F22F22" w:rsidRPr="00F22F22" w:rsidRDefault="00F22F22" w:rsidP="00F22F22">
      <w:pPr>
        <w:pStyle w:val="Subtitle"/>
        <w:rPr>
          <w:sz w:val="32"/>
        </w:rPr>
      </w:pPr>
      <w:r w:rsidRPr="00F22F22">
        <w:rPr>
          <w:sz w:val="32"/>
        </w:rPr>
        <w:t>The IT World</w:t>
      </w:r>
    </w:p>
    <w:p w:rsidR="00F22F22" w:rsidRDefault="00F22F22" w:rsidP="00C6554A">
      <w:pPr>
        <w:pStyle w:val="ContactInfo"/>
        <w:rPr>
          <w:sz w:val="20"/>
        </w:rPr>
      </w:pPr>
    </w:p>
    <w:p w:rsidR="00F22F22" w:rsidRDefault="00F22F22" w:rsidP="00C6554A">
      <w:pPr>
        <w:pStyle w:val="ContactInfo"/>
        <w:rPr>
          <w:sz w:val="20"/>
        </w:rPr>
      </w:pPr>
    </w:p>
    <w:p w:rsidR="00F22F22" w:rsidRDefault="00F22F22" w:rsidP="00C6554A">
      <w:pPr>
        <w:pStyle w:val="ContactInfo"/>
        <w:rPr>
          <w:sz w:val="20"/>
        </w:rPr>
      </w:pPr>
    </w:p>
    <w:p w:rsidR="00F22F22" w:rsidRDefault="00F22F22" w:rsidP="00C6554A">
      <w:pPr>
        <w:pStyle w:val="ContactInfo"/>
        <w:rPr>
          <w:sz w:val="20"/>
        </w:rPr>
      </w:pPr>
    </w:p>
    <w:p w:rsidR="00F22F22" w:rsidRDefault="00F22F22" w:rsidP="00C6554A">
      <w:pPr>
        <w:pStyle w:val="ContactInfo"/>
        <w:rPr>
          <w:sz w:val="20"/>
        </w:rPr>
      </w:pPr>
    </w:p>
    <w:p w:rsidR="00F22F22" w:rsidRDefault="00F22F22" w:rsidP="00C6554A">
      <w:pPr>
        <w:pStyle w:val="ContactInfo"/>
        <w:rPr>
          <w:sz w:val="20"/>
        </w:rPr>
      </w:pPr>
    </w:p>
    <w:p w:rsidR="00F22F22" w:rsidRDefault="00F22F22" w:rsidP="00F22F22">
      <w:pPr>
        <w:pStyle w:val="ContactInfo"/>
        <w:rPr>
          <w:sz w:val="20"/>
        </w:rPr>
      </w:pPr>
      <w:r>
        <w:rPr>
          <w:sz w:val="20"/>
        </w:rPr>
        <w:t xml:space="preserve">Group: </w:t>
      </w:r>
      <w:proofErr w:type="spellStart"/>
      <w:r>
        <w:rPr>
          <w:sz w:val="20"/>
        </w:rPr>
        <w:t>FoxHound</w:t>
      </w:r>
      <w:proofErr w:type="spellEnd"/>
    </w:p>
    <w:p w:rsidR="009209C4" w:rsidRDefault="00F22F22" w:rsidP="00F22F22">
      <w:pPr>
        <w:pStyle w:val="ContactInfo"/>
        <w:rPr>
          <w:sz w:val="20"/>
        </w:rPr>
      </w:pPr>
      <w:r w:rsidRPr="00F22F22">
        <w:rPr>
          <w:sz w:val="20"/>
        </w:rPr>
        <w:t>Bach T Dao</w:t>
      </w:r>
      <w:r w:rsidR="00C6554A" w:rsidRPr="00F22F22">
        <w:rPr>
          <w:sz w:val="20"/>
        </w:rPr>
        <w:t xml:space="preserve"> | </w:t>
      </w:r>
      <w:proofErr w:type="spellStart"/>
      <w:r w:rsidRPr="00F22F22">
        <w:rPr>
          <w:sz w:val="20"/>
        </w:rPr>
        <w:t>QingKai</w:t>
      </w:r>
      <w:proofErr w:type="spellEnd"/>
      <w:r w:rsidRPr="00F22F22">
        <w:rPr>
          <w:sz w:val="20"/>
        </w:rPr>
        <w:t xml:space="preserve"> Yi</w:t>
      </w:r>
      <w:r w:rsidR="00C6554A" w:rsidRPr="00F22F22">
        <w:rPr>
          <w:sz w:val="20"/>
        </w:rPr>
        <w:t xml:space="preserve"> |</w:t>
      </w:r>
      <w:r w:rsidRPr="00F22F22">
        <w:rPr>
          <w:sz w:val="20"/>
        </w:rPr>
        <w:t xml:space="preserve"> </w:t>
      </w:r>
      <w:proofErr w:type="spellStart"/>
      <w:r w:rsidRPr="00F22F22">
        <w:rPr>
          <w:sz w:val="20"/>
        </w:rPr>
        <w:t>Jingbin</w:t>
      </w:r>
      <w:proofErr w:type="spellEnd"/>
      <w:r w:rsidRPr="00F22F22">
        <w:rPr>
          <w:sz w:val="20"/>
        </w:rPr>
        <w:t xml:space="preserve"> Yin</w:t>
      </w:r>
      <w:r w:rsidR="00C6554A" w:rsidRPr="00F22F22">
        <w:rPr>
          <w:sz w:val="20"/>
        </w:rPr>
        <w:t xml:space="preserve"> </w:t>
      </w:r>
      <w:r w:rsidRPr="00F22F22">
        <w:rPr>
          <w:sz w:val="20"/>
        </w:rPr>
        <w:t xml:space="preserve">| </w:t>
      </w:r>
      <w:proofErr w:type="spellStart"/>
      <w:r w:rsidRPr="00F22F22">
        <w:rPr>
          <w:sz w:val="20"/>
        </w:rPr>
        <w:t>Yongqian</w:t>
      </w:r>
      <w:proofErr w:type="spellEnd"/>
      <w:r w:rsidRPr="00F22F22">
        <w:rPr>
          <w:sz w:val="20"/>
        </w:rPr>
        <w:t xml:space="preserve"> Huang | </w:t>
      </w:r>
      <w:proofErr w:type="spellStart"/>
      <w:r w:rsidRPr="00F22F22">
        <w:rPr>
          <w:sz w:val="20"/>
        </w:rPr>
        <w:t>Shuyuan</w:t>
      </w:r>
      <w:proofErr w:type="spellEnd"/>
      <w:r w:rsidRPr="00F22F22">
        <w:rPr>
          <w:sz w:val="20"/>
        </w:rPr>
        <w:t xml:space="preserve"> Zhang | </w:t>
      </w:r>
      <w:proofErr w:type="spellStart"/>
      <w:r w:rsidRPr="00F22F22">
        <w:rPr>
          <w:sz w:val="20"/>
        </w:rPr>
        <w:t>Houguang</w:t>
      </w:r>
      <w:proofErr w:type="spellEnd"/>
      <w:r w:rsidRPr="00F22F22">
        <w:rPr>
          <w:sz w:val="20"/>
        </w:rPr>
        <w:t xml:space="preserve"> Ren </w:t>
      </w:r>
    </w:p>
    <w:p w:rsidR="009209C4" w:rsidRDefault="009209C4" w:rsidP="009209C4">
      <w:pPr>
        <w:pStyle w:val="Title"/>
      </w:pPr>
      <w:r>
        <w:lastRenderedPageBreak/>
        <w:t>Contents</w:t>
      </w:r>
    </w:p>
    <w:p w:rsidR="009209C4" w:rsidRDefault="009209C4" w:rsidP="009209C4"/>
    <w:p w:rsidR="009209C4" w:rsidRDefault="009209C4" w:rsidP="009209C4">
      <w:pPr>
        <w:rPr>
          <w:sz w:val="28"/>
        </w:rPr>
      </w:pPr>
      <w:r w:rsidRPr="009209C4">
        <w:rPr>
          <w:b/>
          <w:sz w:val="28"/>
        </w:rPr>
        <w:t>Figure</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sidRPr="009209C4">
        <w:rPr>
          <w:b/>
          <w:sz w:val="28"/>
        </w:rPr>
        <w:t>Page</w:t>
      </w:r>
    </w:p>
    <w:p w:rsidR="009209C4" w:rsidRDefault="009209C4" w:rsidP="009209C4">
      <w:r w:rsidRPr="009209C4">
        <w:t>TEAM PROFILE</w:t>
      </w:r>
      <w:r>
        <w:t xml:space="preserve">…………………………………………………………………………………………………………     </w:t>
      </w:r>
      <w:r w:rsidRPr="009209C4">
        <w:rPr>
          <w:sz w:val="40"/>
        </w:rPr>
        <w:t>2</w:t>
      </w:r>
    </w:p>
    <w:p w:rsidR="009209C4" w:rsidRDefault="009209C4" w:rsidP="009209C4">
      <w:r w:rsidRPr="009209C4">
        <w:t>T</w:t>
      </w:r>
      <w:r>
        <w:t>OOLS</w:t>
      </w:r>
      <w:r w:rsidR="00604A81">
        <w:t xml:space="preserve">……………………………………………………………………………………………………………………….     </w:t>
      </w:r>
      <w:r w:rsidR="00604A81" w:rsidRPr="00604A81">
        <w:rPr>
          <w:sz w:val="40"/>
        </w:rPr>
        <w:t>5</w:t>
      </w:r>
    </w:p>
    <w:p w:rsidR="009209C4" w:rsidRDefault="009209C4" w:rsidP="009209C4">
      <w:r w:rsidRPr="009209C4">
        <w:t>INDUSTRY DATA</w:t>
      </w:r>
      <w:r w:rsidR="00604A81">
        <w:t xml:space="preserve">………………………………………………………………………………………………………     </w:t>
      </w:r>
      <w:r w:rsidR="00604A81" w:rsidRPr="00604A81">
        <w:rPr>
          <w:sz w:val="40"/>
        </w:rPr>
        <w:t>5</w:t>
      </w:r>
    </w:p>
    <w:p w:rsidR="009209C4" w:rsidRDefault="009209C4" w:rsidP="009209C4">
      <w:r w:rsidRPr="009209C4">
        <w:t>IT WORK</w:t>
      </w:r>
      <w:r w:rsidR="00604A81">
        <w:t xml:space="preserve">……………………………………………………………………………………………………………………     </w:t>
      </w:r>
      <w:r w:rsidR="00604A81" w:rsidRPr="00604A81">
        <w:rPr>
          <w:sz w:val="40"/>
        </w:rPr>
        <w:t>7</w:t>
      </w:r>
    </w:p>
    <w:p w:rsidR="009209C4" w:rsidRDefault="009209C4" w:rsidP="009209C4">
      <w:r w:rsidRPr="009209C4">
        <w:t>IT TECHNOLOGIES</w:t>
      </w:r>
      <w:r w:rsidR="00604A81">
        <w:t>………………………………………………………………………………………………</w:t>
      </w:r>
      <w:proofErr w:type="gramStart"/>
      <w:r w:rsidR="00604A81">
        <w:t>…..</w:t>
      </w:r>
      <w:proofErr w:type="gramEnd"/>
      <w:r w:rsidR="00604A81">
        <w:t xml:space="preserve">     </w:t>
      </w:r>
      <w:r w:rsidR="00604A81" w:rsidRPr="00604A81">
        <w:rPr>
          <w:sz w:val="40"/>
        </w:rPr>
        <w:t>10</w:t>
      </w:r>
    </w:p>
    <w:p w:rsidR="009209C4" w:rsidRDefault="009209C4" w:rsidP="009209C4">
      <w:r w:rsidRPr="009209C4">
        <w:t>PROJECT IDEAS</w:t>
      </w:r>
      <w:r w:rsidR="00604A81">
        <w:t xml:space="preserve">…………………………………………………………………………………………………………     </w:t>
      </w:r>
      <w:r w:rsidR="00604A81" w:rsidRPr="00604A81">
        <w:rPr>
          <w:sz w:val="40"/>
        </w:rPr>
        <w:t>16</w:t>
      </w:r>
    </w:p>
    <w:p w:rsidR="009209C4" w:rsidRDefault="009209C4" w:rsidP="009209C4">
      <w:r w:rsidRPr="009209C4">
        <w:t>GROUP REFLECTION</w:t>
      </w:r>
      <w:r w:rsidR="00604A81">
        <w:t>……………………………………………………………………………………………</w:t>
      </w:r>
      <w:proofErr w:type="gramStart"/>
      <w:r w:rsidR="00604A81">
        <w:t>…..</w:t>
      </w:r>
      <w:proofErr w:type="gramEnd"/>
      <w:r w:rsidR="00604A81">
        <w:t xml:space="preserve">     </w:t>
      </w:r>
      <w:bookmarkStart w:id="5" w:name="_GoBack"/>
      <w:bookmarkEnd w:id="5"/>
      <w:r w:rsidR="00604A81" w:rsidRPr="00604A81">
        <w:rPr>
          <w:sz w:val="40"/>
        </w:rPr>
        <w:t>17</w:t>
      </w:r>
    </w:p>
    <w:p w:rsidR="00C6554A" w:rsidRPr="00F22F22" w:rsidRDefault="00C6554A" w:rsidP="009209C4">
      <w:r w:rsidRPr="00F22F22">
        <w:br w:type="page"/>
      </w:r>
    </w:p>
    <w:p w:rsidR="00C6554A" w:rsidRDefault="009209C4" w:rsidP="00C6554A">
      <w:pPr>
        <w:pStyle w:val="Heading1"/>
      </w:pPr>
      <w:r w:rsidRPr="00F22F22">
        <w:lastRenderedPageBreak/>
        <w:t>TEAM PROFILE</w:t>
      </w:r>
    </w:p>
    <w:p w:rsidR="00C6554A" w:rsidRDefault="00F22F22" w:rsidP="00F22F22">
      <w:r w:rsidRPr="003077F7">
        <w:rPr>
          <w:b/>
        </w:rPr>
        <w:t>Team name</w:t>
      </w:r>
      <w:r>
        <w:t>:</w:t>
      </w:r>
      <w:r w:rsidRPr="00F22F22">
        <w:t xml:space="preserve"> </w:t>
      </w:r>
      <w:proofErr w:type="spellStart"/>
      <w:r w:rsidRPr="00F22F22">
        <w:t>FoxHound</w:t>
      </w:r>
      <w:proofErr w:type="spellEnd"/>
    </w:p>
    <w:p w:rsidR="00F22F22" w:rsidRPr="003077F7" w:rsidRDefault="00F22F22" w:rsidP="00F22F22">
      <w:pPr>
        <w:rPr>
          <w:b/>
        </w:rPr>
      </w:pPr>
      <w:r w:rsidRPr="003077F7">
        <w:rPr>
          <w:b/>
        </w:rPr>
        <w:t>Personal Information:</w:t>
      </w:r>
    </w:p>
    <w:p w:rsidR="00F22F22" w:rsidRDefault="00F22F22" w:rsidP="00F22F22">
      <w:proofErr w:type="spellStart"/>
      <w:r w:rsidRPr="003077F7">
        <w:rPr>
          <w:u w:val="single"/>
        </w:rPr>
        <w:t>Yongqian</w:t>
      </w:r>
      <w:proofErr w:type="spellEnd"/>
      <w:r w:rsidRPr="003077F7">
        <w:rPr>
          <w:u w:val="single"/>
        </w:rPr>
        <w:t xml:space="preserve"> Huang</w:t>
      </w:r>
      <w:r>
        <w:t>:</w:t>
      </w:r>
    </w:p>
    <w:p w:rsidR="00F22F22" w:rsidRDefault="00F22F22" w:rsidP="003077F7">
      <w:pPr>
        <w:jc w:val="both"/>
      </w:pPr>
      <w:r>
        <w:t xml:space="preserve">My name is </w:t>
      </w:r>
      <w:proofErr w:type="spellStart"/>
      <w:r>
        <w:t>Yongqian</w:t>
      </w:r>
      <w:proofErr w:type="spellEnd"/>
      <w:r>
        <w:t xml:space="preserve"> Huang and my English name is Barry. My student number is s3719368. my student email is </w:t>
      </w:r>
      <w:hyperlink r:id="rId8" w:history="1">
        <w:r w:rsidRPr="003077F7">
          <w:rPr>
            <w:rStyle w:val="Hyperlink"/>
          </w:rPr>
          <w:t>s3719368@student.rmit.edu.au</w:t>
        </w:r>
      </w:hyperlink>
      <w:r>
        <w:t>, my personal email address</w:t>
      </w:r>
      <w:r w:rsidR="003077F7">
        <w:t xml:space="preserve"> </w:t>
      </w:r>
      <w:r>
        <w:t>is barrrr.h@gmail.com. I’m from China, I can speak both Mandarin and Cantonese. I first came to Australia in 2015 then I finished year 12 last year. Now, I’m studying information technologies in RMIT. I’m interested in PC online games and horrible movies.</w:t>
      </w:r>
    </w:p>
    <w:p w:rsidR="00F22F22" w:rsidRDefault="00F22F22" w:rsidP="00F22F22">
      <w:proofErr w:type="spellStart"/>
      <w:r w:rsidRPr="003077F7">
        <w:rPr>
          <w:u w:val="single"/>
        </w:rPr>
        <w:t>Jingbin</w:t>
      </w:r>
      <w:proofErr w:type="spellEnd"/>
      <w:r w:rsidRPr="003077F7">
        <w:rPr>
          <w:u w:val="single"/>
        </w:rPr>
        <w:t xml:space="preserve"> Yin</w:t>
      </w:r>
      <w:r w:rsidR="003077F7">
        <w:t>:</w:t>
      </w:r>
    </w:p>
    <w:p w:rsidR="00F22F22" w:rsidRDefault="00F22F22" w:rsidP="003077F7">
      <w:pPr>
        <w:spacing w:after="0"/>
      </w:pPr>
      <w:r>
        <w:t>Student number: s3549994</w:t>
      </w:r>
    </w:p>
    <w:p w:rsidR="00F22F22" w:rsidRDefault="00F22F22" w:rsidP="003077F7">
      <w:pPr>
        <w:spacing w:after="0"/>
      </w:pPr>
      <w:r>
        <w:t>Nationality: Chinese</w:t>
      </w:r>
    </w:p>
    <w:p w:rsidR="00F22F22" w:rsidRDefault="00F22F22" w:rsidP="003077F7">
      <w:pPr>
        <w:spacing w:after="0"/>
      </w:pPr>
      <w:r>
        <w:t>Education to date: this is the second semester for me in RMIT</w:t>
      </w:r>
    </w:p>
    <w:p w:rsidR="00F22F22" w:rsidRDefault="003077F7" w:rsidP="003077F7">
      <w:pPr>
        <w:spacing w:after="0"/>
      </w:pPr>
      <w:r>
        <w:t>Languages spoken</w:t>
      </w:r>
      <w:r w:rsidR="00F22F22">
        <w:t>: Chinese and English</w:t>
      </w:r>
    </w:p>
    <w:p w:rsidR="00F22F22" w:rsidRDefault="003077F7" w:rsidP="003077F7">
      <w:pPr>
        <w:spacing w:after="0"/>
      </w:pPr>
      <w:r>
        <w:t>Hobby:</w:t>
      </w:r>
      <w:r w:rsidR="00F22F22">
        <w:t xml:space="preserve"> </w:t>
      </w:r>
      <w:r>
        <w:t xml:space="preserve">I am a crazy fan of online </w:t>
      </w:r>
      <w:proofErr w:type="gramStart"/>
      <w:r>
        <w:t>games</w:t>
      </w:r>
      <w:r w:rsidR="00F22F22">
        <w:t>,</w:t>
      </w:r>
      <w:proofErr w:type="gramEnd"/>
      <w:r w:rsidR="00F22F22">
        <w:t xml:space="preserve"> such as league of legends. I prefer to</w:t>
      </w:r>
    </w:p>
    <w:p w:rsidR="00F22F22" w:rsidRDefault="00F22F22" w:rsidP="003077F7">
      <w:pPr>
        <w:spacing w:after="0"/>
      </w:pPr>
      <w:r>
        <w:t>play RPG game rather than FPS game. I am more enjoy to chat with others in</w:t>
      </w:r>
    </w:p>
    <w:p w:rsidR="00F22F22" w:rsidRDefault="00F22F22" w:rsidP="003077F7">
      <w:pPr>
        <w:spacing w:after="0"/>
      </w:pPr>
      <w:r>
        <w:t>game.</w:t>
      </w:r>
    </w:p>
    <w:p w:rsidR="00F22F22" w:rsidRDefault="003077F7" w:rsidP="003077F7">
      <w:pPr>
        <w:spacing w:after="0"/>
      </w:pPr>
      <w:r>
        <w:t>Favorite sports</w:t>
      </w:r>
      <w:r w:rsidR="00F22F22">
        <w:t xml:space="preserve">: In my Chinese home, there was a swimming pool behind </w:t>
      </w:r>
      <w:proofErr w:type="gramStart"/>
      <w:r w:rsidR="00F22F22">
        <w:t>my</w:t>
      </w:r>
      <w:proofErr w:type="gramEnd"/>
    </w:p>
    <w:p w:rsidR="00F22F22" w:rsidRDefault="00F22F22" w:rsidP="003077F7">
      <w:pPr>
        <w:spacing w:after="0"/>
      </w:pPr>
      <w:r>
        <w:t>house. In my childhood, my brother and I often swam there after school.</w:t>
      </w:r>
    </w:p>
    <w:p w:rsidR="00F22F22" w:rsidRDefault="00F22F22" w:rsidP="003077F7">
      <w:pPr>
        <w:spacing w:after="0"/>
      </w:pPr>
      <w:r>
        <w:t>Although the swimming pool have been closed last two years, my favorite sport</w:t>
      </w:r>
    </w:p>
    <w:p w:rsidR="00F22F22" w:rsidRDefault="00F22F22" w:rsidP="003077F7">
      <w:pPr>
        <w:spacing w:after="0"/>
      </w:pPr>
      <w:r>
        <w:t xml:space="preserve">still is swimming. </w:t>
      </w:r>
    </w:p>
    <w:p w:rsidR="00F22F22" w:rsidRDefault="00F22F22" w:rsidP="00F22F22"/>
    <w:p w:rsidR="00F22F22" w:rsidRDefault="00F22F22" w:rsidP="00F22F22">
      <w:proofErr w:type="spellStart"/>
      <w:r w:rsidRPr="003077F7">
        <w:rPr>
          <w:u w:val="single"/>
        </w:rPr>
        <w:t>QingKai</w:t>
      </w:r>
      <w:proofErr w:type="spellEnd"/>
      <w:r w:rsidRPr="003077F7">
        <w:rPr>
          <w:u w:val="single"/>
        </w:rPr>
        <w:t xml:space="preserve"> Yi</w:t>
      </w:r>
      <w:r w:rsidR="003077F7">
        <w:t>:</w:t>
      </w:r>
    </w:p>
    <w:p w:rsidR="00F22F22" w:rsidRDefault="00F22F22" w:rsidP="003077F7">
      <w:pPr>
        <w:jc w:val="both"/>
      </w:pPr>
      <w:r>
        <w:t xml:space="preserve">My name is </w:t>
      </w:r>
      <w:proofErr w:type="spellStart"/>
      <w:r>
        <w:t>QingKai</w:t>
      </w:r>
      <w:proofErr w:type="spellEnd"/>
      <w:r>
        <w:t xml:space="preserve"> Yi an</w:t>
      </w:r>
      <w:r w:rsidR="003077F7">
        <w:t>d my student number is s3632505</w:t>
      </w:r>
      <w:r>
        <w:t xml:space="preserve">, my email </w:t>
      </w:r>
      <w:r w:rsidR="003077F7">
        <w:t xml:space="preserve">is </w:t>
      </w:r>
      <w:hyperlink r:id="rId9" w:history="1">
        <w:r w:rsidR="003077F7" w:rsidRPr="003077F7">
          <w:rPr>
            <w:rStyle w:val="Hyperlink"/>
          </w:rPr>
          <w:t>s3632505@student.rmit.edu.au</w:t>
        </w:r>
      </w:hyperlink>
      <w:r>
        <w:t>. I am an international s</w:t>
      </w:r>
      <w:r w:rsidR="003077F7">
        <w:t>tudent from North East of China</w:t>
      </w:r>
      <w:r>
        <w:t>.</w:t>
      </w:r>
      <w:r w:rsidR="003077F7">
        <w:t xml:space="preserve"> </w:t>
      </w:r>
      <w:r>
        <w:t xml:space="preserve">I have already spent 12 years for </w:t>
      </w:r>
      <w:proofErr w:type="gramStart"/>
      <w:r>
        <w:t>study ,</w:t>
      </w:r>
      <w:proofErr w:type="gramEnd"/>
      <w:r>
        <w:t xml:space="preserve"> from primary school to middle school , high school and then come to Australia and study language and foundation , after that I get into  RMIT university and study Information Technology . </w:t>
      </w:r>
      <w:r w:rsidR="003077F7">
        <w:t>I can speak Chinese and English</w:t>
      </w:r>
      <w:r>
        <w:t xml:space="preserve">. I'm a fan of Warfare </w:t>
      </w:r>
      <w:proofErr w:type="gramStart"/>
      <w:r>
        <w:t>history ,</w:t>
      </w:r>
      <w:proofErr w:type="gramEnd"/>
      <w:r>
        <w:t xml:space="preserve"> especially First and Second World War .I also like photography , taking photo of natural landscape is my favorite .</w:t>
      </w:r>
    </w:p>
    <w:p w:rsidR="003077F7" w:rsidRDefault="003077F7" w:rsidP="00F22F22"/>
    <w:p w:rsidR="00F22F22" w:rsidRDefault="00F22F22" w:rsidP="00F22F22">
      <w:r w:rsidRPr="003077F7">
        <w:rPr>
          <w:u w:val="single"/>
        </w:rPr>
        <w:lastRenderedPageBreak/>
        <w:t>Bach T Dao</w:t>
      </w:r>
      <w:r w:rsidR="003077F7">
        <w:t>:</w:t>
      </w:r>
    </w:p>
    <w:p w:rsidR="00F22F22" w:rsidRDefault="00F22F22" w:rsidP="003077F7">
      <w:pPr>
        <w:jc w:val="both"/>
      </w:pPr>
      <w:r>
        <w:t xml:space="preserve">Hello! My full name is Bach Truong Dao, student ID: s3673712. I am an international student, come from Vietnam. I was born in Hai </w:t>
      </w:r>
      <w:proofErr w:type="spellStart"/>
      <w:r>
        <w:t>Phong</w:t>
      </w:r>
      <w:proofErr w:type="spellEnd"/>
      <w:r>
        <w:t xml:space="preserve"> city, which is located in the North of Vietnam. I was a student of Tran </w:t>
      </w:r>
      <w:proofErr w:type="spellStart"/>
      <w:r>
        <w:t>Phu</w:t>
      </w:r>
      <w:proofErr w:type="spellEnd"/>
      <w:r>
        <w:t xml:space="preserve"> high school - school for the gifted, physics was my major in high school. Having finished 3 years high school, I decided to study abroad. For me, studying abroad is a big opportunity for me, and I was really looking forward to it. But my English was bad, actually it is still terrible until now and I still trying to improve my English. </w:t>
      </w:r>
    </w:p>
    <w:p w:rsidR="00F22F22" w:rsidRDefault="00F22F22" w:rsidP="003077F7">
      <w:pPr>
        <w:jc w:val="both"/>
      </w:pPr>
      <w:r>
        <w:t xml:space="preserve">I consider myself as an active person. I love sports, especially soccer and badminton. I used to join some of the sport competitions in my high school but have not received any winner price, yet. However, I am still practicing to be better. I also love music, Tropical house type. I usually listen to </w:t>
      </w:r>
      <w:proofErr w:type="spellStart"/>
      <w:r>
        <w:t>Kygo</w:t>
      </w:r>
      <w:proofErr w:type="spellEnd"/>
      <w:r>
        <w:t xml:space="preserve"> songs when I study, work-out, go on my way to </w:t>
      </w:r>
      <w:proofErr w:type="gramStart"/>
      <w:r>
        <w:t>school,...</w:t>
      </w:r>
      <w:proofErr w:type="gramEnd"/>
      <w:r>
        <w:t xml:space="preserve"> </w:t>
      </w:r>
    </w:p>
    <w:p w:rsidR="00F22F22" w:rsidRDefault="00F22F22" w:rsidP="003077F7">
      <w:pPr>
        <w:jc w:val="both"/>
      </w:pPr>
      <w:r>
        <w:t xml:space="preserve">When I moved here - Melbourne, everything was very new to me, from food, weather, language to public transport and school stuffs... I found a lot of difficulties in my daily. I have got lost at least 2 times already since I moved here and I feel terrible homesick too. However, I am living with my 2 cousins, they help me a lot with starting a new life here. My 2 cousins also studied IT, one chose RMIT, the other chose </w:t>
      </w:r>
      <w:proofErr w:type="spellStart"/>
      <w:r>
        <w:t>Swinbourne</w:t>
      </w:r>
      <w:proofErr w:type="spellEnd"/>
      <w:r>
        <w:t>, and they are now working as a programmer for big company now. I always look up to my 2 cousins, try my best to be like them in the future.</w:t>
      </w:r>
    </w:p>
    <w:p w:rsidR="00F22F22" w:rsidRDefault="00F22F22" w:rsidP="00F22F22">
      <w:proofErr w:type="spellStart"/>
      <w:r w:rsidRPr="003077F7">
        <w:rPr>
          <w:u w:val="single"/>
        </w:rPr>
        <w:t>HouGuang</w:t>
      </w:r>
      <w:proofErr w:type="spellEnd"/>
      <w:r w:rsidRPr="003077F7">
        <w:rPr>
          <w:u w:val="single"/>
        </w:rPr>
        <w:t xml:space="preserve"> REN</w:t>
      </w:r>
      <w:r>
        <w:t>:</w:t>
      </w:r>
    </w:p>
    <w:p w:rsidR="00F22F22" w:rsidRDefault="00F22F22" w:rsidP="003077F7">
      <w:pPr>
        <w:jc w:val="both"/>
      </w:pPr>
      <w:r>
        <w:t xml:space="preserve">My name is </w:t>
      </w:r>
      <w:proofErr w:type="spellStart"/>
      <w:r>
        <w:t>Houguang</w:t>
      </w:r>
      <w:proofErr w:type="spellEnd"/>
      <w:r>
        <w:t xml:space="preserve"> Ren and my student number is s3538336. My email address is </w:t>
      </w:r>
      <w:hyperlink r:id="rId10" w:history="1">
        <w:r w:rsidRPr="003077F7">
          <w:rPr>
            <w:rStyle w:val="Hyperlink"/>
          </w:rPr>
          <w:t>s3538336@student.rmit.edu.au</w:t>
        </w:r>
      </w:hyperlink>
      <w:r>
        <w:t xml:space="preserve">. As a Chinese student, I can speak both of Mandarin and English fluently. Currently, I am studying at Monash College before RMIT University. I like swimming which is my only hobby and </w:t>
      </w:r>
      <w:proofErr w:type="spellStart"/>
      <w:r>
        <w:t>favourite</w:t>
      </w:r>
      <w:proofErr w:type="spellEnd"/>
      <w:r>
        <w:t xml:space="preserve"> sport so far. Furthermore, I have a cat which is British shorthair and I love him very much.</w:t>
      </w:r>
    </w:p>
    <w:p w:rsidR="00F22F22" w:rsidRDefault="00F22F22" w:rsidP="00F22F22">
      <w:proofErr w:type="spellStart"/>
      <w:r w:rsidRPr="003077F7">
        <w:rPr>
          <w:u w:val="single"/>
        </w:rPr>
        <w:t>Shuyuan</w:t>
      </w:r>
      <w:proofErr w:type="spellEnd"/>
      <w:r w:rsidRPr="003077F7">
        <w:rPr>
          <w:u w:val="single"/>
        </w:rPr>
        <w:t xml:space="preserve"> ZHANG</w:t>
      </w:r>
      <w:r w:rsidR="003077F7">
        <w:rPr>
          <w:rFonts w:hint="eastAsia"/>
        </w:rPr>
        <w:t>:</w:t>
      </w:r>
    </w:p>
    <w:p w:rsidR="00F22F22" w:rsidRDefault="00F22F22" w:rsidP="003077F7">
      <w:pPr>
        <w:spacing w:after="0"/>
      </w:pPr>
      <w:r>
        <w:t>My Name: SHUYUAN ZHANG (Simon)</w:t>
      </w:r>
    </w:p>
    <w:p w:rsidR="00F22F22" w:rsidRDefault="00F22F22" w:rsidP="003077F7">
      <w:pPr>
        <w:spacing w:after="0"/>
      </w:pPr>
      <w:r>
        <w:t>Student Number: 3632704</w:t>
      </w:r>
    </w:p>
    <w:p w:rsidR="00F22F22" w:rsidRDefault="00F22F22" w:rsidP="003077F7">
      <w:pPr>
        <w:spacing w:after="0"/>
      </w:pPr>
      <w:r>
        <w:t xml:space="preserve">Email Address: </w:t>
      </w:r>
      <w:hyperlink r:id="rId11" w:history="1">
        <w:r w:rsidRPr="003077F7">
          <w:rPr>
            <w:rStyle w:val="Hyperlink"/>
          </w:rPr>
          <w:t>s3632704@student.rmit.edu.au</w:t>
        </w:r>
      </w:hyperlink>
    </w:p>
    <w:p w:rsidR="00F22F22" w:rsidRDefault="00F22F22" w:rsidP="003077F7">
      <w:pPr>
        <w:spacing w:after="0"/>
      </w:pPr>
      <w:r>
        <w:t>Nationality: Chinese</w:t>
      </w:r>
    </w:p>
    <w:p w:rsidR="00F22F22" w:rsidRDefault="00F22F22" w:rsidP="003077F7">
      <w:pPr>
        <w:spacing w:after="0"/>
      </w:pPr>
      <w:r>
        <w:t>Education: Finished Year11 in Ivanhoe Grammar School, Then F</w:t>
      </w:r>
      <w:r w:rsidR="003077F7">
        <w:t>i</w:t>
      </w:r>
      <w:r>
        <w:t xml:space="preserve">nished Foundation Studies in </w:t>
      </w:r>
      <w:proofErr w:type="spellStart"/>
      <w:r>
        <w:t>Rmit</w:t>
      </w:r>
      <w:proofErr w:type="spellEnd"/>
      <w:r>
        <w:t xml:space="preserve"> Training, And Study Bachelor of information technology in </w:t>
      </w:r>
      <w:proofErr w:type="spellStart"/>
      <w:r>
        <w:t>Rmit</w:t>
      </w:r>
      <w:proofErr w:type="spellEnd"/>
      <w:r>
        <w:t xml:space="preserve"> University now.</w:t>
      </w:r>
    </w:p>
    <w:p w:rsidR="00F22F22" w:rsidRDefault="00F22F22" w:rsidP="003077F7">
      <w:pPr>
        <w:spacing w:after="0"/>
      </w:pPr>
      <w:r>
        <w:t>Language Spoken: Cantonese, Mandarin, English</w:t>
      </w:r>
    </w:p>
    <w:p w:rsidR="00F22F22" w:rsidRDefault="00F22F22" w:rsidP="003077F7">
      <w:pPr>
        <w:spacing w:after="0"/>
      </w:pPr>
      <w:r>
        <w:t xml:space="preserve">My Hobbies: Playing Badminton, </w:t>
      </w:r>
      <w:proofErr w:type="gramStart"/>
      <w:r>
        <w:t>Programming ,</w:t>
      </w:r>
      <w:proofErr w:type="gramEnd"/>
      <w:r>
        <w:t xml:space="preserve"> Computer games , billiards</w:t>
      </w:r>
    </w:p>
    <w:p w:rsidR="00C6554A" w:rsidRDefault="00F22F22" w:rsidP="003077F7">
      <w:pPr>
        <w:spacing w:after="0"/>
      </w:pPr>
      <w:proofErr w:type="gramStart"/>
      <w:r>
        <w:t>Pet :</w:t>
      </w:r>
      <w:proofErr w:type="gramEnd"/>
      <w:r>
        <w:t xml:space="preserve"> Golden Retriever</w:t>
      </w:r>
    </w:p>
    <w:p w:rsidR="003077F7" w:rsidRDefault="003077F7" w:rsidP="003077F7">
      <w:pPr>
        <w:spacing w:after="0"/>
        <w:rPr>
          <w:b/>
        </w:rPr>
      </w:pPr>
      <w:r w:rsidRPr="003077F7">
        <w:rPr>
          <w:b/>
        </w:rPr>
        <w:lastRenderedPageBreak/>
        <w:t>Team Profile</w:t>
      </w:r>
      <w:r>
        <w:rPr>
          <w:b/>
        </w:rPr>
        <w:t>:</w:t>
      </w:r>
    </w:p>
    <w:p w:rsidR="003077F7" w:rsidRPr="003077F7" w:rsidRDefault="003077F7" w:rsidP="003077F7">
      <w:pPr>
        <w:spacing w:after="0"/>
        <w:rPr>
          <w:b/>
        </w:rPr>
      </w:pPr>
      <w:r>
        <w:rPr>
          <w:b/>
        </w:rPr>
        <w:t>Ideal Jobs:</w:t>
      </w:r>
    </w:p>
    <w:p w:rsidR="00DA01D7" w:rsidRDefault="00DA01D7" w:rsidP="00C6554A">
      <w:pPr>
        <w:pStyle w:val="Heading2"/>
      </w:pPr>
    </w:p>
    <w:p w:rsidR="00DA01D7" w:rsidRDefault="00DA01D7" w:rsidP="00C6554A">
      <w:pPr>
        <w:pStyle w:val="Heading2"/>
      </w:pPr>
    </w:p>
    <w:p w:rsidR="00DA01D7" w:rsidRDefault="00DA01D7" w:rsidP="00C6554A">
      <w:pPr>
        <w:pStyle w:val="Heading2"/>
      </w:pPr>
    </w:p>
    <w:p w:rsidR="00DA01D7" w:rsidRDefault="00DA01D7" w:rsidP="00C6554A">
      <w:pPr>
        <w:pStyle w:val="Heading2"/>
      </w:pPr>
    </w:p>
    <w:p w:rsidR="00DA01D7" w:rsidRDefault="00DA01D7" w:rsidP="00C6554A">
      <w:pPr>
        <w:pStyle w:val="Heading2"/>
      </w:pPr>
    </w:p>
    <w:p w:rsidR="00DA01D7" w:rsidRDefault="00DA01D7" w:rsidP="00C6554A">
      <w:pPr>
        <w:pStyle w:val="Heading2"/>
      </w:pPr>
    </w:p>
    <w:p w:rsidR="00DA01D7" w:rsidRDefault="00DA01D7" w:rsidP="00C6554A">
      <w:pPr>
        <w:pStyle w:val="Heading2"/>
      </w:pPr>
    </w:p>
    <w:p w:rsidR="00DA01D7" w:rsidRDefault="00DA01D7" w:rsidP="00C6554A">
      <w:pPr>
        <w:pStyle w:val="Heading2"/>
      </w:pPr>
    </w:p>
    <w:p w:rsidR="00DA01D7" w:rsidRDefault="00DA01D7" w:rsidP="00C6554A">
      <w:pPr>
        <w:pStyle w:val="Heading2"/>
      </w:pPr>
    </w:p>
    <w:p w:rsidR="00DA01D7" w:rsidRDefault="00DA01D7" w:rsidP="00C6554A">
      <w:pPr>
        <w:pStyle w:val="Heading2"/>
      </w:pPr>
    </w:p>
    <w:p w:rsidR="00DA01D7" w:rsidRDefault="00DA01D7" w:rsidP="00C6554A">
      <w:pPr>
        <w:pStyle w:val="Heading2"/>
      </w:pPr>
    </w:p>
    <w:p w:rsidR="00DA01D7" w:rsidRDefault="00DA01D7" w:rsidP="00C6554A">
      <w:pPr>
        <w:pStyle w:val="Heading2"/>
      </w:pPr>
    </w:p>
    <w:p w:rsidR="00DA01D7" w:rsidRDefault="00DA01D7" w:rsidP="00C6554A">
      <w:pPr>
        <w:pStyle w:val="Heading2"/>
      </w:pPr>
    </w:p>
    <w:p w:rsidR="00DA01D7" w:rsidRDefault="00DA01D7" w:rsidP="00C6554A">
      <w:pPr>
        <w:pStyle w:val="Heading2"/>
      </w:pPr>
    </w:p>
    <w:p w:rsidR="00DA01D7" w:rsidRDefault="00DA01D7" w:rsidP="00C6554A">
      <w:pPr>
        <w:pStyle w:val="Heading2"/>
      </w:pPr>
    </w:p>
    <w:p w:rsidR="00DA01D7" w:rsidRDefault="00DA01D7" w:rsidP="00C6554A">
      <w:pPr>
        <w:pStyle w:val="Heading2"/>
      </w:pPr>
    </w:p>
    <w:p w:rsidR="00DA01D7" w:rsidRDefault="00DA01D7" w:rsidP="00C6554A">
      <w:pPr>
        <w:pStyle w:val="Heading2"/>
      </w:pPr>
    </w:p>
    <w:p w:rsidR="00DA01D7" w:rsidRDefault="00DA01D7" w:rsidP="00C6554A">
      <w:pPr>
        <w:pStyle w:val="Heading2"/>
      </w:pPr>
    </w:p>
    <w:p w:rsidR="00DA01D7" w:rsidRDefault="00DA01D7" w:rsidP="00C6554A">
      <w:pPr>
        <w:pStyle w:val="Heading2"/>
      </w:pPr>
    </w:p>
    <w:p w:rsidR="00DA01D7" w:rsidRDefault="00DA01D7" w:rsidP="00C6554A">
      <w:pPr>
        <w:pStyle w:val="Heading2"/>
      </w:pPr>
    </w:p>
    <w:p w:rsidR="00DA01D7" w:rsidRDefault="00DA01D7" w:rsidP="00C6554A">
      <w:pPr>
        <w:pStyle w:val="Heading2"/>
      </w:pPr>
    </w:p>
    <w:p w:rsidR="00DA01D7" w:rsidRDefault="00DA01D7" w:rsidP="00C6554A">
      <w:pPr>
        <w:pStyle w:val="Heading2"/>
      </w:pPr>
    </w:p>
    <w:p w:rsidR="00DA01D7" w:rsidRDefault="00DA01D7" w:rsidP="00C6554A">
      <w:pPr>
        <w:pStyle w:val="Heading2"/>
      </w:pPr>
    </w:p>
    <w:p w:rsidR="00DA01D7" w:rsidRDefault="00DA01D7" w:rsidP="00C6554A">
      <w:pPr>
        <w:pStyle w:val="Heading2"/>
      </w:pPr>
    </w:p>
    <w:p w:rsidR="00DA01D7" w:rsidRDefault="00DA01D7" w:rsidP="00C6554A">
      <w:pPr>
        <w:pStyle w:val="Heading2"/>
      </w:pPr>
    </w:p>
    <w:p w:rsidR="00DA01D7" w:rsidRDefault="00DA01D7" w:rsidP="00C6554A">
      <w:pPr>
        <w:pStyle w:val="Heading2"/>
      </w:pPr>
    </w:p>
    <w:p w:rsidR="00DA01D7" w:rsidRDefault="00DA01D7" w:rsidP="00C6554A">
      <w:pPr>
        <w:pStyle w:val="Heading2"/>
      </w:pPr>
    </w:p>
    <w:p w:rsidR="00DA01D7" w:rsidRDefault="00DA01D7" w:rsidP="00C6554A">
      <w:pPr>
        <w:pStyle w:val="Heading2"/>
      </w:pPr>
    </w:p>
    <w:p w:rsidR="00DA01D7" w:rsidRDefault="00DA01D7" w:rsidP="00DA01D7"/>
    <w:p w:rsidR="00DA01D7" w:rsidRPr="00DA01D7" w:rsidRDefault="00DA01D7" w:rsidP="00DA01D7"/>
    <w:p w:rsidR="00DA01D7" w:rsidRDefault="00DA01D7" w:rsidP="00C6554A">
      <w:pPr>
        <w:pStyle w:val="Heading2"/>
        <w:rPr>
          <w:rFonts w:asciiTheme="minorHAnsi" w:eastAsiaTheme="minorHAnsi" w:hAnsiTheme="minorHAnsi" w:cstheme="minorBidi"/>
          <w:caps w:val="0"/>
          <w:color w:val="595959" w:themeColor="text1" w:themeTint="A6"/>
          <w:sz w:val="22"/>
        </w:rPr>
      </w:pPr>
    </w:p>
    <w:p w:rsidR="00DA01D7" w:rsidRPr="00DA01D7" w:rsidRDefault="00DA01D7" w:rsidP="00DA01D7"/>
    <w:p w:rsidR="00C6554A" w:rsidRPr="00D5413C" w:rsidRDefault="009209C4" w:rsidP="00C6554A">
      <w:pPr>
        <w:pStyle w:val="Heading2"/>
      </w:pPr>
      <w:r>
        <w:rPr>
          <w:caps w:val="0"/>
        </w:rPr>
        <w:lastRenderedPageBreak/>
        <w:t>TOOLS</w:t>
      </w:r>
    </w:p>
    <w:p w:rsidR="00DA01D7" w:rsidRDefault="00DA01D7" w:rsidP="00DA01D7">
      <w:r>
        <w:t xml:space="preserve">Link to group’s website: </w:t>
      </w:r>
      <w:hyperlink r:id="rId12" w:history="1">
        <w:r w:rsidRPr="00DA01D7">
          <w:rPr>
            <w:rStyle w:val="Hyperlink"/>
          </w:rPr>
          <w:t>http://foxhound69.s3-website-ap-southeast-2.amazonaws.com/</w:t>
        </w:r>
      </w:hyperlink>
    </w:p>
    <w:p w:rsidR="00DA01D7" w:rsidRDefault="00DA01D7" w:rsidP="00DA01D7">
      <w:r>
        <w:t xml:space="preserve">The link to group’s </w:t>
      </w:r>
      <w:proofErr w:type="spellStart"/>
      <w:r>
        <w:t>Git</w:t>
      </w:r>
      <w:proofErr w:type="spellEnd"/>
      <w:r>
        <w:t xml:space="preserve"> repository: </w:t>
      </w:r>
      <w:hyperlink r:id="rId13" w:history="1">
        <w:r w:rsidRPr="00DA01D7">
          <w:rPr>
            <w:rStyle w:val="Hyperlink"/>
          </w:rPr>
          <w:t>https://github.com/FoxHound69/FoxHound69</w:t>
        </w:r>
      </w:hyperlink>
    </w:p>
    <w:p w:rsidR="002C74C0" w:rsidRDefault="00DA01D7" w:rsidP="00DA01D7">
      <w:pPr>
        <w:jc w:val="both"/>
      </w:pPr>
      <w:r>
        <w:tab/>
        <w:t xml:space="preserve">We divided the assignment to different sessions for each of the member in our group to do specific tasks. With the help of </w:t>
      </w:r>
      <w:proofErr w:type="spellStart"/>
      <w:r>
        <w:t>Github</w:t>
      </w:r>
      <w:proofErr w:type="spellEnd"/>
      <w:r>
        <w:t xml:space="preserve">, it is very easy to control our project. Every </w:t>
      </w:r>
      <w:proofErr w:type="gramStart"/>
      <w:r>
        <w:t>members</w:t>
      </w:r>
      <w:proofErr w:type="gramEnd"/>
      <w:r>
        <w:t xml:space="preserve"> in the group know how to use </w:t>
      </w:r>
      <w:proofErr w:type="spellStart"/>
      <w:r>
        <w:t>Github</w:t>
      </w:r>
      <w:proofErr w:type="spellEnd"/>
      <w:r>
        <w:t xml:space="preserve">, push and pull functions and whenever a task finishes, it will be displayed on </w:t>
      </w:r>
      <w:proofErr w:type="spellStart"/>
      <w:r>
        <w:t>Github</w:t>
      </w:r>
      <w:proofErr w:type="spellEnd"/>
      <w:r>
        <w:t xml:space="preserve"> so everyone can check and edit it.</w:t>
      </w:r>
    </w:p>
    <w:p w:rsidR="00F22F22" w:rsidRDefault="009209C4" w:rsidP="00DA01D7">
      <w:pPr>
        <w:pStyle w:val="Heading2"/>
        <w:rPr>
          <w:caps w:val="0"/>
          <w:sz w:val="32"/>
        </w:rPr>
      </w:pPr>
      <w:r w:rsidRPr="00DA01D7">
        <w:rPr>
          <w:caps w:val="0"/>
          <w:sz w:val="32"/>
        </w:rPr>
        <w:t>INDUSTRY DATA</w:t>
      </w:r>
    </w:p>
    <w:p w:rsidR="00DA01D7" w:rsidRPr="00DA01D7" w:rsidRDefault="00DA01D7" w:rsidP="00DA01D7">
      <w:pPr>
        <w:rPr>
          <w:b/>
        </w:rPr>
      </w:pPr>
      <w:r w:rsidRPr="00DA01D7">
        <w:rPr>
          <w:b/>
        </w:rPr>
        <w:t>Question 1:</w:t>
      </w:r>
    </w:p>
    <w:p w:rsidR="00DA01D7" w:rsidRDefault="00DA01D7" w:rsidP="00DA01D7">
      <w:r>
        <w:t>The ideal job title of our group should be solutions architect, java developer, web de</w:t>
      </w:r>
      <w:r>
        <w:t>veloper and software developer.</w:t>
      </w:r>
    </w:p>
    <w:p w:rsidR="00DA01D7" w:rsidRDefault="00DA01D7" w:rsidP="00DA01D7">
      <w:r>
        <w:t>Solutions architect</w:t>
      </w:r>
    </w:p>
    <w:p w:rsidR="00DA01D7" w:rsidRDefault="00DA01D7" w:rsidP="00DA01D7">
      <w:r>
        <w:t>From the demand ranking list given, we notice that the demand of solutions demand from employers is increasing largely from 5th position to the 1st and become the highest in this yea</w:t>
      </w:r>
      <w:r>
        <w:t xml:space="preserve">r (2018). </w:t>
      </w:r>
    </w:p>
    <w:p w:rsidR="00DA01D7" w:rsidRDefault="00DA01D7" w:rsidP="00DA01D7">
      <w:r>
        <w:t>Java developer</w:t>
      </w:r>
    </w:p>
    <w:p w:rsidR="00DA01D7" w:rsidRDefault="00DA01D7" w:rsidP="00DA01D7">
      <w:r>
        <w:t xml:space="preserve">This is a position which is also have a high demand from employers. In this years, it become 7th popular job positions. We believe the demand of this job </w:t>
      </w:r>
      <w:r>
        <w:t>will increase in the next year.</w:t>
      </w:r>
    </w:p>
    <w:p w:rsidR="00DA01D7" w:rsidRDefault="00DA01D7" w:rsidP="00DA01D7">
      <w:r>
        <w:t>Web developer</w:t>
      </w:r>
    </w:p>
    <w:p w:rsidR="00DA01D7" w:rsidRDefault="00DA01D7" w:rsidP="00DA01D7">
      <w:r>
        <w:t>Web developer is a stable job. It keeps a stable demand from employers. And it is in the middle</w:t>
      </w:r>
      <w:r>
        <w:t xml:space="preserve"> position of the ranking list. </w:t>
      </w:r>
    </w:p>
    <w:p w:rsidR="00DA01D7" w:rsidRDefault="00DA01D7" w:rsidP="00DA01D7">
      <w:r>
        <w:t>Software developer</w:t>
      </w:r>
    </w:p>
    <w:p w:rsidR="00DA01D7" w:rsidRDefault="00DA01D7" w:rsidP="00DA01D7">
      <w:r>
        <w:t>Unluckily, it is a job which is decreasing demand from employers. In last year, it is the second highest demand job. But we could not find it in the top of the ranking list</w:t>
      </w:r>
      <w:r>
        <w:t>, it is going down to the 10th.</w:t>
      </w:r>
    </w:p>
    <w:p w:rsidR="00DA01D7" w:rsidRPr="00DA01D7" w:rsidRDefault="00DA01D7" w:rsidP="00DA01D7">
      <w:pPr>
        <w:rPr>
          <w:b/>
        </w:rPr>
      </w:pPr>
      <w:r w:rsidRPr="00DA01D7">
        <w:rPr>
          <w:b/>
        </w:rPr>
        <w:t>Question 2</w:t>
      </w:r>
    </w:p>
    <w:p w:rsidR="00DA01D7" w:rsidRDefault="00DA01D7" w:rsidP="00DA01D7">
      <w:r>
        <w:t xml:space="preserve">2a.IT special skill: </w:t>
      </w:r>
    </w:p>
    <w:p w:rsidR="00DA01D7" w:rsidRDefault="00DA01D7" w:rsidP="00DA01D7">
      <w:r>
        <w:t xml:space="preserve">For getting our ideal jobs, we need to get a set of IT special skills. They are SQL, JavaScript, Java, </w:t>
      </w:r>
      <w:proofErr w:type="spellStart"/>
      <w:r>
        <w:t>Git</w:t>
      </w:r>
      <w:proofErr w:type="spellEnd"/>
      <w:r>
        <w:t>.</w:t>
      </w:r>
    </w:p>
    <w:p w:rsidR="00DA01D7" w:rsidRDefault="00DA01D7" w:rsidP="00DA01D7">
      <w:r>
        <w:lastRenderedPageBreak/>
        <w:t>SQL:</w:t>
      </w:r>
    </w:p>
    <w:p w:rsidR="00DA01D7" w:rsidRDefault="00DA01D7" w:rsidP="00DA01D7">
      <w:r>
        <w:t xml:space="preserve">We would notice that all of these skills have a high demand from the employers. Unquestionably, </w:t>
      </w:r>
      <w:proofErr w:type="spellStart"/>
      <w:r>
        <w:t>Sql</w:t>
      </w:r>
      <w:proofErr w:type="spellEnd"/>
      <w:r>
        <w:t xml:space="preserve"> have the highest demand. Because it is the information collection age. Database is the most important thing to store the data and </w:t>
      </w:r>
      <w:proofErr w:type="spellStart"/>
      <w:r>
        <w:t>sql</w:t>
      </w:r>
      <w:proofErr w:type="spellEnd"/>
      <w:r>
        <w:t xml:space="preserve"> as a language for query data from database. So that, is must own the highest demand.</w:t>
      </w:r>
    </w:p>
    <w:p w:rsidR="00DA01D7" w:rsidRDefault="00DA01D7" w:rsidP="00DA01D7">
      <w:r>
        <w:t>JavaScript:</w:t>
      </w:r>
    </w:p>
    <w:p w:rsidR="00DA01D7" w:rsidRDefault="00DA01D7" w:rsidP="00DA01D7">
      <w:r>
        <w:t xml:space="preserve">If database is the most important thing to store information, website must be the most important thing to show and collect information. </w:t>
      </w:r>
      <w:proofErr w:type="spellStart"/>
      <w:r>
        <w:t>JavaScripts</w:t>
      </w:r>
      <w:proofErr w:type="spellEnd"/>
      <w:r>
        <w:t xml:space="preserve"> as a language to catch the users’ input, it has enough reasons to get the second highest demand.</w:t>
      </w:r>
    </w:p>
    <w:p w:rsidR="00DA01D7" w:rsidRDefault="00DA01D7" w:rsidP="00DA01D7">
      <w:r>
        <w:t>Java:</w:t>
      </w:r>
    </w:p>
    <w:p w:rsidR="00DA01D7" w:rsidRDefault="00DA01D7" w:rsidP="00DA01D7">
      <w:r>
        <w:t>It is a popular language for programming and it is easy to study. So that it got a high demand of course.</w:t>
      </w:r>
    </w:p>
    <w:p w:rsidR="00DA01D7" w:rsidRDefault="00DA01D7" w:rsidP="00DA01D7">
      <w:proofErr w:type="spellStart"/>
      <w:r>
        <w:t>Git</w:t>
      </w:r>
      <w:proofErr w:type="spellEnd"/>
      <w:r>
        <w:t>:</w:t>
      </w:r>
    </w:p>
    <w:p w:rsidR="00DA01D7" w:rsidRDefault="00DA01D7" w:rsidP="00DA01D7">
      <w:proofErr w:type="spellStart"/>
      <w:r>
        <w:t>Git</w:t>
      </w:r>
      <w:proofErr w:type="spellEnd"/>
      <w:r>
        <w:t xml:space="preserve"> is similar as a fork. But it is not for storing cargo, it stores the code. However, i</w:t>
      </w:r>
      <w:r>
        <w:t xml:space="preserve">t could not </w:t>
      </w:r>
      <w:r>
        <w:t>ge</w:t>
      </w:r>
      <w:r>
        <w:t>t a high demand from employers.</w:t>
      </w:r>
    </w:p>
    <w:p w:rsidR="00DA01D7" w:rsidRDefault="00DA01D7" w:rsidP="00DA01D7">
      <w:r>
        <w:t>2b.</w:t>
      </w:r>
      <w:r>
        <w:t xml:space="preserve"> </w:t>
      </w:r>
      <w:r>
        <w:t>General skills:</w:t>
      </w:r>
    </w:p>
    <w:p w:rsidR="00DA01D7" w:rsidRDefault="00DA01D7" w:rsidP="00DA01D7">
      <w:r>
        <w:t>We believe that we will master the communication skills</w:t>
      </w:r>
      <w:r>
        <w:rPr>
          <w:rFonts w:ascii="MS Gothic" w:eastAsia="MS Gothic" w:hAnsi="MS Gothic" w:cs="MS Gothic" w:hint="eastAsia"/>
        </w:rPr>
        <w:t xml:space="preserve">, </w:t>
      </w:r>
      <w:r>
        <w:t>problem solving skills, and teamwor</w:t>
      </w:r>
      <w:r>
        <w:t>k if we become a working group.</w:t>
      </w:r>
    </w:p>
    <w:p w:rsidR="00DA01D7" w:rsidRDefault="00DA01D7" w:rsidP="00DA01D7">
      <w:r>
        <w:t>Communication skills:</w:t>
      </w:r>
    </w:p>
    <w:p w:rsidR="00DA01D7" w:rsidRDefault="00DA01D7" w:rsidP="00DA01D7">
      <w:r>
        <w:t xml:space="preserve">Unquestionably, communication is the most important skill. We could use this skill to explain our idea, get the requirement of customers. It is easy to see how it meets the </w:t>
      </w:r>
      <w:r>
        <w:t xml:space="preserve">highest demand from employers. </w:t>
      </w:r>
    </w:p>
    <w:p w:rsidR="00DA01D7" w:rsidRDefault="00DA01D7" w:rsidP="00DA01D7">
      <w:r>
        <w:t>Problem solving:</w:t>
      </w:r>
    </w:p>
    <w:p w:rsidR="00DA01D7" w:rsidRDefault="00DA01D7" w:rsidP="00DA01D7">
      <w:r>
        <w:t>It is the second highest demand selections. Why employers employ a worker? It is an easy question to answer. They want to find someone to solve the problem for them. That is an explanation why problem</w:t>
      </w:r>
      <w:r>
        <w:t xml:space="preserve"> solving is an important skill.</w:t>
      </w:r>
    </w:p>
    <w:p w:rsidR="00DA01D7" w:rsidRDefault="00DA01D7" w:rsidP="00DA01D7">
      <w:r>
        <w:t>Teamwork:</w:t>
      </w:r>
    </w:p>
    <w:p w:rsidR="00DA01D7" w:rsidRDefault="00DA01D7" w:rsidP="00DA01D7">
      <w:r>
        <w:t xml:space="preserve">This is the fifth highest demand job selection. It is the common sense, which is the team could do the work better than a single person. If we could have team work, it </w:t>
      </w:r>
      <w:r>
        <w:t>might be easier to get the job.</w:t>
      </w:r>
    </w:p>
    <w:p w:rsidR="00DA01D7" w:rsidRDefault="00DA01D7" w:rsidP="00DA01D7">
      <w:r>
        <w:t>2c.</w:t>
      </w:r>
    </w:p>
    <w:p w:rsidR="00DA01D7" w:rsidRDefault="00DA01D7" w:rsidP="00DA01D7">
      <w:r>
        <w:lastRenderedPageBreak/>
        <w:t>Graphic designer and .Net Developer are the IT special skills which are in the top 3 rank but</w:t>
      </w:r>
      <w:r>
        <w:t xml:space="preserve"> not in our required skill set.</w:t>
      </w:r>
    </w:p>
    <w:p w:rsidR="00DA01D7" w:rsidRDefault="00DA01D7" w:rsidP="00DA01D7">
      <w:r>
        <w:t>2d.</w:t>
      </w:r>
    </w:p>
    <w:p w:rsidR="00DA01D7" w:rsidRDefault="00DA01D7" w:rsidP="00DA01D7">
      <w:r>
        <w:t>Organizing skill is the only one generic skill which is in the top3 rank but not in our required skill set.</w:t>
      </w:r>
    </w:p>
    <w:p w:rsidR="00DA01D7" w:rsidRDefault="00DA01D7" w:rsidP="00DA01D7"/>
    <w:p w:rsidR="00DA01D7" w:rsidRPr="00DA01D7" w:rsidRDefault="00DA01D7" w:rsidP="00DA01D7">
      <w:pPr>
        <w:rPr>
          <w:b/>
        </w:rPr>
      </w:pPr>
      <w:r w:rsidRPr="00DA01D7">
        <w:rPr>
          <w:b/>
        </w:rPr>
        <w:t>Question 3:</w:t>
      </w:r>
    </w:p>
    <w:p w:rsidR="00DA01D7" w:rsidRDefault="00DA01D7" w:rsidP="00DA01D7">
      <w:r>
        <w:t>In general, the individuals’ opinions of ideal job have not changed much.</w:t>
      </w:r>
    </w:p>
    <w:p w:rsidR="00DA01D7" w:rsidRDefault="00DA01D7" w:rsidP="00DA01D7">
      <w:r>
        <w:t>From what we have analyzed, the ideal job has the high rank in the list. Even it is not all of the highest. But they are still the dream work we want to get. In addition, who knows the demand from employers?</w:t>
      </w:r>
    </w:p>
    <w:p w:rsidR="00DA01D7" w:rsidRDefault="00DA01D7" w:rsidP="00DA01D7">
      <w:pPr>
        <w:pStyle w:val="Heading2"/>
      </w:pPr>
      <w:r w:rsidRPr="00DA01D7">
        <w:t>IT Work</w:t>
      </w:r>
    </w:p>
    <w:p w:rsidR="00DA01D7" w:rsidRPr="00DA01D7" w:rsidRDefault="00DA01D7" w:rsidP="00DA01D7">
      <w:hyperlink r:id="rId14" w:history="1">
        <w:r w:rsidRPr="00DA01D7">
          <w:rPr>
            <w:rStyle w:val="Hyperlink"/>
          </w:rPr>
          <w:t>https://www.youtube.com/watch?v=om8AygYdrto</w:t>
        </w:r>
      </w:hyperlink>
      <w:r w:rsidRPr="00DA01D7">
        <w:t xml:space="preserve"> </w:t>
      </w:r>
    </w:p>
    <w:p w:rsidR="00DA01D7" w:rsidRPr="00DA01D7" w:rsidRDefault="00DA01D7" w:rsidP="00DA01D7">
      <w:r w:rsidRPr="00DA01D7">
        <w:t>Day to Day Work Life in Information Technology - What do I do?</w:t>
      </w:r>
    </w:p>
    <w:p w:rsidR="00DA01D7" w:rsidRPr="00DA01D7" w:rsidRDefault="00DA01D7" w:rsidP="00DA01D7">
      <w:pPr>
        <w:numPr>
          <w:ilvl w:val="0"/>
          <w:numId w:val="16"/>
        </w:numPr>
        <w:rPr>
          <w:b/>
        </w:rPr>
      </w:pPr>
      <w:r w:rsidRPr="00DA01D7">
        <w:rPr>
          <w:b/>
        </w:rPr>
        <w:t>What kind of work is done by the IT professional?</w:t>
      </w:r>
    </w:p>
    <w:p w:rsidR="00DA01D7" w:rsidRPr="00DA01D7" w:rsidRDefault="00DA01D7" w:rsidP="00DA01D7">
      <w:r w:rsidRPr="00DA01D7">
        <w:t>They have a ticketing system and that is service dusk.</w:t>
      </w:r>
    </w:p>
    <w:p w:rsidR="00DA01D7" w:rsidRPr="00DA01D7" w:rsidRDefault="00DA01D7" w:rsidP="00DA01D7">
      <w:r w:rsidRPr="00DA01D7">
        <w:t xml:space="preserve">He checks this tickets on this ticketing system and answers the phones constantly by short telephones with little headsets. He needs to go around to their clinic and their general facility. He also creates user account and email accounts manage users through that. </w:t>
      </w:r>
    </w:p>
    <w:p w:rsidR="00DA01D7" w:rsidRPr="00DA01D7" w:rsidRDefault="00DA01D7" w:rsidP="00DA01D7">
      <w:pPr>
        <w:numPr>
          <w:ilvl w:val="0"/>
          <w:numId w:val="16"/>
        </w:numPr>
        <w:rPr>
          <w:b/>
        </w:rPr>
      </w:pPr>
      <w:r w:rsidRPr="00DA01D7">
        <w:rPr>
          <w:b/>
        </w:rPr>
        <w:t xml:space="preserve">What kinds of people does the IT professional interact with? Are </w:t>
      </w:r>
      <w:proofErr w:type="spellStart"/>
      <w:r w:rsidRPr="00DA01D7">
        <w:rPr>
          <w:b/>
        </w:rPr>
        <w:t>they</w:t>
      </w:r>
      <w:proofErr w:type="spellEnd"/>
      <w:r w:rsidRPr="00DA01D7">
        <w:rPr>
          <w:b/>
        </w:rPr>
        <w:t xml:space="preserve"> other IT professionals? Clients? Investors? The general public?</w:t>
      </w:r>
    </w:p>
    <w:p w:rsidR="00DA01D7" w:rsidRPr="00DA01D7" w:rsidRDefault="00DA01D7" w:rsidP="00DA01D7">
      <w:r w:rsidRPr="00DA01D7">
        <w:t>He interacts with clients, he creates user account and email accounts for his clients.</w:t>
      </w:r>
    </w:p>
    <w:p w:rsidR="00DA01D7" w:rsidRPr="00DA01D7" w:rsidRDefault="00DA01D7" w:rsidP="00DA01D7">
      <w:pPr>
        <w:numPr>
          <w:ilvl w:val="0"/>
          <w:numId w:val="16"/>
        </w:numPr>
        <w:rPr>
          <w:b/>
        </w:rPr>
      </w:pPr>
      <w:r w:rsidRPr="00DA01D7">
        <w:rPr>
          <w:b/>
        </w:rPr>
        <w:t>Where does the IT professional spend most of their time?</w:t>
      </w:r>
    </w:p>
    <w:p w:rsidR="00DA01D7" w:rsidRPr="00DA01D7" w:rsidRDefault="00DA01D7" w:rsidP="00DA01D7">
      <w:r w:rsidRPr="00DA01D7">
        <w:t>He spends most of his time on active directory.</w:t>
      </w:r>
    </w:p>
    <w:p w:rsidR="00DA01D7" w:rsidRPr="00DA01D7" w:rsidRDefault="00DA01D7" w:rsidP="00DA01D7">
      <w:pPr>
        <w:rPr>
          <w:b/>
        </w:rPr>
      </w:pPr>
      <w:r w:rsidRPr="00DA01D7">
        <w:rPr>
          <w:b/>
        </w:rPr>
        <w:t>4. What aspect of their position is most challenging?</w:t>
      </w:r>
    </w:p>
    <w:p w:rsidR="00DA01D7" w:rsidRPr="00DA01D7" w:rsidRDefault="00DA01D7" w:rsidP="00DA01D7">
      <w:r w:rsidRPr="00DA01D7">
        <w:t xml:space="preserve">A lot of putting out fires in his current position. His takes vary every </w:t>
      </w:r>
      <w:proofErr w:type="gramStart"/>
      <w:r w:rsidRPr="00DA01D7">
        <w:t>day,</w:t>
      </w:r>
      <w:proofErr w:type="gramEnd"/>
      <w:r w:rsidRPr="00DA01D7">
        <w:t xml:space="preserve"> he cannot expect one thing that happened. </w:t>
      </w:r>
    </w:p>
    <w:p w:rsidR="00DA01D7" w:rsidRPr="00DA01D7" w:rsidRDefault="00DA01D7" w:rsidP="00DA01D7">
      <w:hyperlink r:id="rId15" w:history="1">
        <w:r w:rsidRPr="00DA01D7">
          <w:rPr>
            <w:rStyle w:val="Hyperlink"/>
          </w:rPr>
          <w:t>https://www.youtube.com/watch?v=hFhuMGanjT8</w:t>
        </w:r>
      </w:hyperlink>
    </w:p>
    <w:p w:rsidR="00DA01D7" w:rsidRPr="00DA01D7" w:rsidRDefault="00DA01D7" w:rsidP="00DA01D7">
      <w:r w:rsidRPr="00DA01D7">
        <w:t>IT Manager - A day in the life</w:t>
      </w:r>
    </w:p>
    <w:p w:rsidR="00DA01D7" w:rsidRPr="00DA01D7" w:rsidRDefault="00DA01D7" w:rsidP="00DA01D7">
      <w:pPr>
        <w:numPr>
          <w:ilvl w:val="0"/>
          <w:numId w:val="17"/>
        </w:numPr>
        <w:rPr>
          <w:b/>
        </w:rPr>
      </w:pPr>
      <w:r w:rsidRPr="00DA01D7">
        <w:rPr>
          <w:b/>
        </w:rPr>
        <w:lastRenderedPageBreak/>
        <w:t>What kind of work is done by the IT professional?</w:t>
      </w:r>
    </w:p>
    <w:p w:rsidR="00DA01D7" w:rsidRPr="00DA01D7" w:rsidRDefault="00DA01D7" w:rsidP="00DA01D7">
      <w:r w:rsidRPr="00DA01D7">
        <w:t>As an IT manager, his typical day involves getting involved in activities that any of my staff are involved in. He does things like one on one meeting with staff for performance reviews, video conferences, phone conversations with his customer or staff.</w:t>
      </w:r>
    </w:p>
    <w:p w:rsidR="00DA01D7" w:rsidRPr="00DA01D7" w:rsidRDefault="00DA01D7" w:rsidP="00DA01D7">
      <w:pPr>
        <w:numPr>
          <w:ilvl w:val="0"/>
          <w:numId w:val="17"/>
        </w:numPr>
        <w:rPr>
          <w:b/>
        </w:rPr>
      </w:pPr>
      <w:r w:rsidRPr="00DA01D7">
        <w:rPr>
          <w:b/>
        </w:rPr>
        <w:t xml:space="preserve">What kinds of people does the IT professional interact with? Are </w:t>
      </w:r>
      <w:proofErr w:type="spellStart"/>
      <w:r w:rsidRPr="00DA01D7">
        <w:rPr>
          <w:b/>
        </w:rPr>
        <w:t>they</w:t>
      </w:r>
      <w:proofErr w:type="spellEnd"/>
      <w:r w:rsidRPr="00DA01D7">
        <w:rPr>
          <w:b/>
        </w:rPr>
        <w:t xml:space="preserve"> other IT professionals? Clients? Investors? The general public?</w:t>
      </w:r>
    </w:p>
    <w:p w:rsidR="00DA01D7" w:rsidRPr="00DA01D7" w:rsidRDefault="00DA01D7" w:rsidP="00DA01D7">
      <w:r w:rsidRPr="00DA01D7">
        <w:t>He works with other IT professionals, clients and investors. From projects, he works with project managers, business managers.</w:t>
      </w:r>
    </w:p>
    <w:p w:rsidR="00DA01D7" w:rsidRPr="00DA01D7" w:rsidRDefault="00DA01D7" w:rsidP="00DA01D7">
      <w:pPr>
        <w:numPr>
          <w:ilvl w:val="0"/>
          <w:numId w:val="17"/>
        </w:numPr>
        <w:rPr>
          <w:b/>
        </w:rPr>
      </w:pPr>
      <w:r w:rsidRPr="00DA01D7">
        <w:rPr>
          <w:b/>
        </w:rPr>
        <w:t>Where does the IT professional spend most of their time?</w:t>
      </w:r>
    </w:p>
    <w:p w:rsidR="00DA01D7" w:rsidRPr="00DA01D7" w:rsidRDefault="00DA01D7" w:rsidP="00DA01D7">
      <w:r w:rsidRPr="00DA01D7">
        <w:t>He has freedom to choose when he does his job. He spends most of his time on conversations with his staff to help them success in their roles.</w:t>
      </w:r>
    </w:p>
    <w:p w:rsidR="00DA01D7" w:rsidRPr="00DA01D7" w:rsidRDefault="00DA01D7" w:rsidP="00DA01D7">
      <w:pPr>
        <w:rPr>
          <w:b/>
        </w:rPr>
      </w:pPr>
      <w:r w:rsidRPr="00DA01D7">
        <w:rPr>
          <w:b/>
        </w:rPr>
        <w:t>4.  What aspect of their position is most challenging?</w:t>
      </w:r>
    </w:p>
    <w:p w:rsidR="00DA01D7" w:rsidRPr="00DA01D7" w:rsidRDefault="00DA01D7" w:rsidP="00DA01D7">
      <w:r w:rsidRPr="00DA01D7">
        <w:t>He needs to have very lot of conversations with customers, staff and business manager, he has to tried to make everyone feel satisfaction.</w:t>
      </w:r>
    </w:p>
    <w:p w:rsidR="00DA01D7" w:rsidRPr="00DA01D7" w:rsidRDefault="00DA01D7" w:rsidP="00DA01D7">
      <w:hyperlink r:id="rId16" w:history="1">
        <w:r w:rsidRPr="00DA01D7">
          <w:rPr>
            <w:rStyle w:val="Hyperlink"/>
          </w:rPr>
          <w:t>https://www.youtube.com/watch?v=RYdmWa-i7Gs</w:t>
        </w:r>
      </w:hyperlink>
    </w:p>
    <w:p w:rsidR="00DA01D7" w:rsidRPr="00DA01D7" w:rsidRDefault="00DA01D7" w:rsidP="00DA01D7">
      <w:r w:rsidRPr="00DA01D7">
        <w:t>IT Support Technician - A day in the life</w:t>
      </w:r>
    </w:p>
    <w:p w:rsidR="00DA01D7" w:rsidRPr="00DA01D7" w:rsidRDefault="00DA01D7" w:rsidP="00DA01D7">
      <w:pPr>
        <w:numPr>
          <w:ilvl w:val="0"/>
          <w:numId w:val="18"/>
        </w:numPr>
        <w:rPr>
          <w:b/>
        </w:rPr>
      </w:pPr>
      <w:r w:rsidRPr="00DA01D7">
        <w:rPr>
          <w:b/>
        </w:rPr>
        <w:t>What kind of work is done by the IT professional?</w:t>
      </w:r>
    </w:p>
    <w:p w:rsidR="00DA01D7" w:rsidRPr="00DA01D7" w:rsidRDefault="00DA01D7" w:rsidP="00DA01D7">
      <w:r w:rsidRPr="00DA01D7">
        <w:t>His job consists of him responding to technical queries raised by their customer. Sometimes, it is updating software application releases, new website releases that we have for their customers.</w:t>
      </w:r>
    </w:p>
    <w:p w:rsidR="00DA01D7" w:rsidRPr="00DA01D7" w:rsidRDefault="00DA01D7" w:rsidP="00DA01D7">
      <w:pPr>
        <w:numPr>
          <w:ilvl w:val="0"/>
          <w:numId w:val="18"/>
        </w:numPr>
        <w:rPr>
          <w:b/>
        </w:rPr>
      </w:pPr>
      <w:r w:rsidRPr="00DA01D7">
        <w:rPr>
          <w:b/>
        </w:rPr>
        <w:t xml:space="preserve">What kinds of people does the IT professional interact with? Are </w:t>
      </w:r>
      <w:proofErr w:type="spellStart"/>
      <w:r w:rsidRPr="00DA01D7">
        <w:rPr>
          <w:b/>
        </w:rPr>
        <w:t>they</w:t>
      </w:r>
      <w:proofErr w:type="spellEnd"/>
      <w:r w:rsidRPr="00DA01D7">
        <w:rPr>
          <w:b/>
        </w:rPr>
        <w:t xml:space="preserve"> other IT professionals? Clients? Investors? The general public?</w:t>
      </w:r>
    </w:p>
    <w:p w:rsidR="00DA01D7" w:rsidRPr="00DA01D7" w:rsidRDefault="00DA01D7" w:rsidP="00DA01D7">
      <w:r w:rsidRPr="00DA01D7">
        <w:t>He interacts with clients, he works for their client’s requirements</w:t>
      </w:r>
    </w:p>
    <w:p w:rsidR="00DA01D7" w:rsidRPr="00DA01D7" w:rsidRDefault="00DA01D7" w:rsidP="00DA01D7">
      <w:pPr>
        <w:numPr>
          <w:ilvl w:val="0"/>
          <w:numId w:val="18"/>
        </w:numPr>
        <w:rPr>
          <w:b/>
        </w:rPr>
      </w:pPr>
      <w:r w:rsidRPr="00DA01D7">
        <w:rPr>
          <w:b/>
        </w:rPr>
        <w:t>Where does the IT professional spend most of their time?</w:t>
      </w:r>
    </w:p>
    <w:p w:rsidR="00DA01D7" w:rsidRPr="00DA01D7" w:rsidRDefault="00DA01D7" w:rsidP="00DA01D7">
      <w:r w:rsidRPr="00DA01D7">
        <w:t xml:space="preserve">Sometimes he works from home. It depends on whether it is scheduled after </w:t>
      </w:r>
      <w:proofErr w:type="gramStart"/>
      <w:r w:rsidRPr="00DA01D7">
        <w:t>hours</w:t>
      </w:r>
      <w:proofErr w:type="gramEnd"/>
      <w:r w:rsidRPr="00DA01D7">
        <w:t xml:space="preserve"> work. He spends his time on fixing issues.</w:t>
      </w:r>
    </w:p>
    <w:p w:rsidR="00DA01D7" w:rsidRPr="00DA01D7" w:rsidRDefault="00DA01D7" w:rsidP="00DA01D7">
      <w:pPr>
        <w:rPr>
          <w:b/>
        </w:rPr>
      </w:pPr>
      <w:r w:rsidRPr="00DA01D7">
        <w:rPr>
          <w:b/>
        </w:rPr>
        <w:t>4.  What aspect of their position is most challenging?</w:t>
      </w:r>
    </w:p>
    <w:p w:rsidR="00DA01D7" w:rsidRPr="00DA01D7" w:rsidRDefault="00DA01D7" w:rsidP="00DA01D7">
      <w:r w:rsidRPr="00DA01D7">
        <w:t>His position requires him to know a little bit of everything.</w:t>
      </w:r>
    </w:p>
    <w:p w:rsidR="00DA01D7" w:rsidRPr="00DA01D7" w:rsidRDefault="00DA01D7" w:rsidP="00DA01D7">
      <w:hyperlink r:id="rId17" w:history="1">
        <w:r w:rsidRPr="00DA01D7">
          <w:rPr>
            <w:rStyle w:val="Hyperlink"/>
          </w:rPr>
          <w:t>https://www.youtube.com/watch?v=vt79JcPfZQA</w:t>
        </w:r>
      </w:hyperlink>
    </w:p>
    <w:p w:rsidR="00DA01D7" w:rsidRPr="00DA01D7" w:rsidRDefault="00DA01D7" w:rsidP="00DA01D7">
      <w:r w:rsidRPr="00DA01D7">
        <w:t>Day in the Life: Software Engineer</w:t>
      </w:r>
    </w:p>
    <w:p w:rsidR="00DA01D7" w:rsidRPr="00DA01D7" w:rsidRDefault="00DA01D7" w:rsidP="00DA01D7">
      <w:pPr>
        <w:numPr>
          <w:ilvl w:val="0"/>
          <w:numId w:val="19"/>
        </w:numPr>
        <w:rPr>
          <w:b/>
        </w:rPr>
      </w:pPr>
      <w:r w:rsidRPr="00DA01D7">
        <w:rPr>
          <w:b/>
        </w:rPr>
        <w:lastRenderedPageBreak/>
        <w:t>What kind of work is done by the IT professional?</w:t>
      </w:r>
    </w:p>
    <w:p w:rsidR="00DA01D7" w:rsidRPr="00DA01D7" w:rsidRDefault="00DA01D7" w:rsidP="00DA01D7">
      <w:r w:rsidRPr="00DA01D7">
        <w:t>She works on code and program things for computer. In her company, she works as a website developer.</w:t>
      </w:r>
    </w:p>
    <w:p w:rsidR="00DA01D7" w:rsidRPr="00DA01D7" w:rsidRDefault="00DA01D7" w:rsidP="00DA01D7">
      <w:pPr>
        <w:numPr>
          <w:ilvl w:val="0"/>
          <w:numId w:val="19"/>
        </w:numPr>
        <w:rPr>
          <w:b/>
        </w:rPr>
      </w:pPr>
      <w:r w:rsidRPr="00DA01D7">
        <w:rPr>
          <w:b/>
        </w:rPr>
        <w:t xml:space="preserve">What kinds of people does the IT professional interact with? Are </w:t>
      </w:r>
      <w:proofErr w:type="spellStart"/>
      <w:r w:rsidRPr="00DA01D7">
        <w:rPr>
          <w:b/>
        </w:rPr>
        <w:t>they</w:t>
      </w:r>
      <w:proofErr w:type="spellEnd"/>
      <w:r w:rsidRPr="00DA01D7">
        <w:rPr>
          <w:b/>
        </w:rPr>
        <w:t xml:space="preserve"> other IT professionals? Clients? Investors? The general public?</w:t>
      </w:r>
    </w:p>
    <w:p w:rsidR="00DA01D7" w:rsidRPr="00DA01D7" w:rsidRDefault="00DA01D7" w:rsidP="00DA01D7">
      <w:r w:rsidRPr="00DA01D7">
        <w:t>She interacts with other IT professionals, they worked together.</w:t>
      </w:r>
    </w:p>
    <w:p w:rsidR="00DA01D7" w:rsidRPr="00DA01D7" w:rsidRDefault="00DA01D7" w:rsidP="00DA01D7">
      <w:pPr>
        <w:numPr>
          <w:ilvl w:val="0"/>
          <w:numId w:val="19"/>
        </w:numPr>
        <w:rPr>
          <w:b/>
        </w:rPr>
      </w:pPr>
      <w:r w:rsidRPr="00DA01D7">
        <w:rPr>
          <w:b/>
        </w:rPr>
        <w:t>Where does the IT professional spend most of their time?</w:t>
      </w:r>
    </w:p>
    <w:p w:rsidR="00DA01D7" w:rsidRPr="00DA01D7" w:rsidRDefault="00DA01D7" w:rsidP="00DA01D7">
      <w:r w:rsidRPr="00DA01D7">
        <w:t>She spends most of her time on communicating a solution for a problem and coding.</w:t>
      </w:r>
    </w:p>
    <w:p w:rsidR="00DA01D7" w:rsidRPr="00DA01D7" w:rsidRDefault="00DA01D7" w:rsidP="00DA01D7">
      <w:pPr>
        <w:rPr>
          <w:b/>
        </w:rPr>
      </w:pPr>
      <w:r>
        <w:rPr>
          <w:b/>
        </w:rPr>
        <w:t xml:space="preserve">  </w:t>
      </w:r>
      <w:r w:rsidRPr="00DA01D7">
        <w:rPr>
          <w:b/>
        </w:rPr>
        <w:t>4.  What aspect of their position is most challenging?</w:t>
      </w:r>
    </w:p>
    <w:p w:rsidR="00DA01D7" w:rsidRDefault="00DA01D7" w:rsidP="00DA01D7">
      <w:r w:rsidRPr="00DA01D7">
        <w:t xml:space="preserve">Her position is full of men, and as a girl she afraid to act </w:t>
      </w:r>
      <w:proofErr w:type="spellStart"/>
      <w:r w:rsidRPr="00DA01D7">
        <w:t>grily</w:t>
      </w:r>
      <w:proofErr w:type="spellEnd"/>
      <w:r w:rsidRPr="00DA01D7">
        <w:t xml:space="preserve"> in the office.</w:t>
      </w:r>
    </w:p>
    <w:p w:rsidR="00DA01D7" w:rsidRPr="00DA01D7" w:rsidRDefault="00DA01D7" w:rsidP="00DA01D7">
      <w:hyperlink r:id="rId18" w:history="1">
        <w:r w:rsidRPr="00DA01D7">
          <w:rPr>
            <w:rStyle w:val="Hyperlink"/>
          </w:rPr>
          <w:t>https://www.youtube.com/watch?v=Rt3rLVJTTAw</w:t>
        </w:r>
      </w:hyperlink>
    </w:p>
    <w:p w:rsidR="00DA01D7" w:rsidRPr="00DA01D7" w:rsidRDefault="00DA01D7" w:rsidP="00DA01D7">
      <w:r w:rsidRPr="00DA01D7">
        <w:t>A Day in the life of IT Specialist</w:t>
      </w:r>
    </w:p>
    <w:p w:rsidR="00DA01D7" w:rsidRPr="00DA01D7" w:rsidRDefault="00DA01D7" w:rsidP="00DA01D7">
      <w:pPr>
        <w:numPr>
          <w:ilvl w:val="0"/>
          <w:numId w:val="20"/>
        </w:numPr>
        <w:rPr>
          <w:b/>
        </w:rPr>
      </w:pPr>
      <w:r w:rsidRPr="00DA01D7">
        <w:rPr>
          <w:b/>
        </w:rPr>
        <w:t>What kind of work is done by the IT professional?</w:t>
      </w:r>
    </w:p>
    <w:p w:rsidR="00DA01D7" w:rsidRPr="00DA01D7" w:rsidRDefault="00DA01D7" w:rsidP="00DA01D7">
      <w:r w:rsidRPr="00DA01D7">
        <w:t>He is a reliability specialist which basically means that he would support all of in-house written system.</w:t>
      </w:r>
    </w:p>
    <w:p w:rsidR="00DA01D7" w:rsidRPr="00DA01D7" w:rsidRDefault="00DA01D7" w:rsidP="00DA01D7"/>
    <w:p w:rsidR="00DA01D7" w:rsidRPr="00DA01D7" w:rsidRDefault="00DA01D7" w:rsidP="00DA01D7">
      <w:pPr>
        <w:numPr>
          <w:ilvl w:val="0"/>
          <w:numId w:val="20"/>
        </w:numPr>
        <w:rPr>
          <w:b/>
        </w:rPr>
      </w:pPr>
      <w:r w:rsidRPr="00DA01D7">
        <w:rPr>
          <w:b/>
        </w:rPr>
        <w:t xml:space="preserve">What kinds of people does the IT professional interact with? Are </w:t>
      </w:r>
      <w:proofErr w:type="spellStart"/>
      <w:r w:rsidRPr="00DA01D7">
        <w:rPr>
          <w:b/>
        </w:rPr>
        <w:t>they</w:t>
      </w:r>
      <w:proofErr w:type="spellEnd"/>
      <w:r w:rsidRPr="00DA01D7">
        <w:rPr>
          <w:b/>
        </w:rPr>
        <w:t xml:space="preserve"> other IT professionals? Clients? Investors? The general public?</w:t>
      </w:r>
    </w:p>
    <w:p w:rsidR="00DA01D7" w:rsidRPr="00DA01D7" w:rsidRDefault="00DA01D7" w:rsidP="00DA01D7">
      <w:r w:rsidRPr="00DA01D7">
        <w:t>He interacts with his team, other IT professional to solve problems.</w:t>
      </w:r>
    </w:p>
    <w:p w:rsidR="00DA01D7" w:rsidRPr="00DA01D7" w:rsidRDefault="00DA01D7" w:rsidP="00DA01D7"/>
    <w:p w:rsidR="00DA01D7" w:rsidRPr="00DA01D7" w:rsidRDefault="00DA01D7" w:rsidP="00DA01D7">
      <w:pPr>
        <w:numPr>
          <w:ilvl w:val="0"/>
          <w:numId w:val="20"/>
        </w:numPr>
        <w:rPr>
          <w:b/>
        </w:rPr>
      </w:pPr>
      <w:r w:rsidRPr="00DA01D7">
        <w:rPr>
          <w:b/>
        </w:rPr>
        <w:t>Where does the IT professional spend most of their time?</w:t>
      </w:r>
    </w:p>
    <w:p w:rsidR="00DA01D7" w:rsidRPr="00DA01D7" w:rsidRDefault="00DA01D7" w:rsidP="00DA01D7">
      <w:r w:rsidRPr="00DA01D7">
        <w:t>He works on cases that he has and then he solves problems and he does some enhancements sometimes, but mainly he solves problems</w:t>
      </w:r>
    </w:p>
    <w:p w:rsidR="00DA01D7" w:rsidRPr="00DA01D7" w:rsidRDefault="00DA01D7" w:rsidP="00DA01D7"/>
    <w:p w:rsidR="00DA01D7" w:rsidRPr="00DA01D7" w:rsidRDefault="00DA01D7" w:rsidP="00DA01D7">
      <w:pPr>
        <w:rPr>
          <w:b/>
        </w:rPr>
      </w:pPr>
      <w:r>
        <w:rPr>
          <w:b/>
        </w:rPr>
        <w:t xml:space="preserve">  </w:t>
      </w:r>
      <w:r w:rsidRPr="00DA01D7">
        <w:rPr>
          <w:b/>
        </w:rPr>
        <w:t>4.  What aspect of their position is most challenging?</w:t>
      </w:r>
    </w:p>
    <w:p w:rsidR="00DA01D7" w:rsidRPr="00DA01D7" w:rsidRDefault="00DA01D7" w:rsidP="00DA01D7">
      <w:r w:rsidRPr="00DA01D7">
        <w:t xml:space="preserve">In his position, he does not know what will </w:t>
      </w:r>
      <w:proofErr w:type="gramStart"/>
      <w:r w:rsidRPr="00DA01D7">
        <w:t>going</w:t>
      </w:r>
      <w:proofErr w:type="gramEnd"/>
      <w:r w:rsidRPr="00DA01D7">
        <w:t xml:space="preserve"> to happen and </w:t>
      </w:r>
      <w:proofErr w:type="spellStart"/>
      <w:r w:rsidRPr="00DA01D7">
        <w:t>everyday</w:t>
      </w:r>
      <w:proofErr w:type="spellEnd"/>
      <w:r w:rsidRPr="00DA01D7">
        <w:t xml:space="preserve"> is different.</w:t>
      </w:r>
    </w:p>
    <w:p w:rsidR="00DA01D7" w:rsidRPr="00DA01D7" w:rsidRDefault="00DA01D7" w:rsidP="00DA01D7"/>
    <w:p w:rsidR="00DA01D7" w:rsidRPr="00DA01D7" w:rsidRDefault="00DA01D7" w:rsidP="00DA01D7"/>
    <w:p w:rsidR="00DA01D7" w:rsidRPr="00DA01D7" w:rsidRDefault="00DA01D7" w:rsidP="00DA01D7">
      <w:r w:rsidRPr="00DA01D7">
        <w:lastRenderedPageBreak/>
        <w:t>5 other links:</w:t>
      </w:r>
    </w:p>
    <w:p w:rsidR="00DA01D7" w:rsidRPr="00DA01D7" w:rsidRDefault="00DA01D7" w:rsidP="00DA01D7">
      <w:hyperlink r:id="rId19" w:history="1">
        <w:r w:rsidRPr="00DA01D7">
          <w:rPr>
            <w:rStyle w:val="Hyperlink"/>
          </w:rPr>
          <w:t>https://www.youtube.com/watch?v=-VtiOSOviy4</w:t>
        </w:r>
      </w:hyperlink>
    </w:p>
    <w:p w:rsidR="00DA01D7" w:rsidRPr="00DA01D7" w:rsidRDefault="00DA01D7" w:rsidP="00DA01D7">
      <w:hyperlink r:id="rId20" w:history="1">
        <w:r w:rsidRPr="00DA01D7">
          <w:rPr>
            <w:rStyle w:val="Hyperlink"/>
          </w:rPr>
          <w:t>https://www.youtube.com/watch?v=cNSqKMOyayk</w:t>
        </w:r>
      </w:hyperlink>
    </w:p>
    <w:p w:rsidR="00DA01D7" w:rsidRPr="00DA01D7" w:rsidRDefault="00DA01D7" w:rsidP="00DA01D7">
      <w:hyperlink r:id="rId21" w:history="1">
        <w:r w:rsidRPr="00DA01D7">
          <w:rPr>
            <w:rStyle w:val="Hyperlink"/>
          </w:rPr>
          <w:t>https://www.youtube.com/watch?v=876nGJHoF18</w:t>
        </w:r>
      </w:hyperlink>
    </w:p>
    <w:p w:rsidR="00DA01D7" w:rsidRPr="00DA01D7" w:rsidRDefault="00DA01D7" w:rsidP="00DA01D7">
      <w:hyperlink r:id="rId22" w:history="1">
        <w:r w:rsidRPr="00DA01D7">
          <w:rPr>
            <w:rStyle w:val="Hyperlink"/>
          </w:rPr>
          <w:t>https://www.youtube.com/watch?v=o6uPygYQmj4</w:t>
        </w:r>
      </w:hyperlink>
    </w:p>
    <w:p w:rsidR="00DA01D7" w:rsidRDefault="00DA01D7" w:rsidP="00DA01D7">
      <w:hyperlink r:id="rId23" w:history="1">
        <w:r w:rsidRPr="00DA01D7">
          <w:rPr>
            <w:rStyle w:val="Hyperlink"/>
          </w:rPr>
          <w:t>https://www.youtube.com/watch?v=KzxNgPafgrw</w:t>
        </w:r>
      </w:hyperlink>
    </w:p>
    <w:p w:rsidR="00DA01D7" w:rsidRDefault="000C7761" w:rsidP="000C7761">
      <w:pPr>
        <w:pStyle w:val="Heading2"/>
      </w:pPr>
      <w:r w:rsidRPr="000C7761">
        <w:t>IT Technologies</w:t>
      </w:r>
    </w:p>
    <w:p w:rsidR="000C7761" w:rsidRPr="000C7761" w:rsidRDefault="000C7761" w:rsidP="000C7761">
      <w:r w:rsidRPr="000C7761">
        <w:t>There are a lot of fascinating developments going on in the IT world, many of which may fall by the wayside, but some of which are likely to change the way the world works. Historic examples of such developments include the Internet, smartphones, cloud computing and public-key cryptography.</w:t>
      </w:r>
    </w:p>
    <w:p w:rsidR="000C7761" w:rsidRPr="000C7761" w:rsidRDefault="000C7761" w:rsidP="000C7761">
      <w:r w:rsidRPr="000C7761">
        <w:t>In this section you should report on 4 of the areas below.</w:t>
      </w:r>
    </w:p>
    <w:p w:rsidR="000C7761" w:rsidRPr="000C7761" w:rsidRDefault="000C7761" w:rsidP="000C7761">
      <w:pPr>
        <w:pStyle w:val="ListBullet"/>
        <w:numPr>
          <w:ilvl w:val="0"/>
          <w:numId w:val="0"/>
        </w:numPr>
        <w:ind w:left="360"/>
      </w:pPr>
      <w:r w:rsidRPr="000C7761">
        <w:rPr>
          <w:rFonts w:ascii="Times New Roman" w:hAnsi="Times New Roman" w:cs="Times New Roman"/>
        </w:rPr>
        <w:t>●</w:t>
      </w:r>
      <w:r w:rsidRPr="000C7761">
        <w:rPr>
          <w:rFonts w:hint="eastAsia"/>
        </w:rPr>
        <w:t xml:space="preserve"> Clouds, services, servers</w:t>
      </w:r>
    </w:p>
    <w:p w:rsidR="000C7761" w:rsidRPr="000C7761" w:rsidRDefault="000C7761" w:rsidP="000C7761">
      <w:pPr>
        <w:pStyle w:val="ListBullet"/>
        <w:numPr>
          <w:ilvl w:val="0"/>
          <w:numId w:val="0"/>
        </w:numPr>
        <w:ind w:left="360"/>
      </w:pPr>
      <w:r w:rsidRPr="000C7761">
        <w:rPr>
          <w:rFonts w:ascii="Times New Roman" w:hAnsi="Times New Roman" w:cs="Times New Roman"/>
        </w:rPr>
        <w:t>●</w:t>
      </w:r>
      <w:r w:rsidRPr="000C7761">
        <w:rPr>
          <w:rFonts w:hint="eastAsia"/>
        </w:rPr>
        <w:t xml:space="preserve"> Cybersecurity</w:t>
      </w:r>
    </w:p>
    <w:p w:rsidR="000C7761" w:rsidRPr="000C7761" w:rsidRDefault="000C7761" w:rsidP="000C7761">
      <w:pPr>
        <w:pStyle w:val="ListBullet"/>
        <w:numPr>
          <w:ilvl w:val="0"/>
          <w:numId w:val="0"/>
        </w:numPr>
        <w:ind w:left="360"/>
      </w:pPr>
      <w:r w:rsidRPr="000C7761">
        <w:rPr>
          <w:rFonts w:ascii="Times New Roman" w:hAnsi="Times New Roman" w:cs="Times New Roman"/>
        </w:rPr>
        <w:t>●</w:t>
      </w:r>
      <w:r w:rsidRPr="000C7761">
        <w:rPr>
          <w:rFonts w:hint="eastAsia"/>
        </w:rPr>
        <w:t xml:space="preserve"> </w:t>
      </w:r>
      <w:proofErr w:type="spellStart"/>
      <w:r w:rsidRPr="000C7761">
        <w:rPr>
          <w:rFonts w:hint="eastAsia"/>
        </w:rPr>
        <w:t>Blockchain</w:t>
      </w:r>
      <w:proofErr w:type="spellEnd"/>
      <w:r w:rsidRPr="000C7761">
        <w:rPr>
          <w:rFonts w:hint="eastAsia"/>
        </w:rPr>
        <w:t xml:space="preserve"> and cryptocurrencies</w:t>
      </w:r>
    </w:p>
    <w:p w:rsidR="000C7761" w:rsidRPr="000C7761" w:rsidRDefault="000C7761" w:rsidP="000C7761">
      <w:pPr>
        <w:pStyle w:val="ListBullet"/>
        <w:numPr>
          <w:ilvl w:val="0"/>
          <w:numId w:val="0"/>
        </w:numPr>
        <w:ind w:left="360"/>
      </w:pPr>
      <w:r w:rsidRPr="000C7761">
        <w:rPr>
          <w:rFonts w:ascii="Times New Roman" w:hAnsi="Times New Roman" w:cs="Times New Roman"/>
        </w:rPr>
        <w:t>●</w:t>
      </w:r>
      <w:r w:rsidRPr="000C7761">
        <w:rPr>
          <w:rFonts w:hint="eastAsia"/>
        </w:rPr>
        <w:t xml:space="preserve"> Machine Learning</w:t>
      </w:r>
    </w:p>
    <w:p w:rsidR="000C7761" w:rsidRPr="000C7761" w:rsidRDefault="000C7761" w:rsidP="000C7761">
      <w:pPr>
        <w:pStyle w:val="ListBullet"/>
        <w:numPr>
          <w:ilvl w:val="0"/>
          <w:numId w:val="0"/>
        </w:numPr>
        <w:ind w:left="360"/>
      </w:pPr>
      <w:r w:rsidRPr="000C7761">
        <w:rPr>
          <w:rFonts w:ascii="Times New Roman" w:hAnsi="Times New Roman" w:cs="Times New Roman"/>
        </w:rPr>
        <w:t>●</w:t>
      </w:r>
      <w:r w:rsidRPr="000C7761">
        <w:rPr>
          <w:rFonts w:hint="eastAsia"/>
        </w:rPr>
        <w:t xml:space="preserve"> Autonomous vehicles</w:t>
      </w:r>
    </w:p>
    <w:p w:rsidR="000C7761" w:rsidRPr="000C7761" w:rsidRDefault="000C7761" w:rsidP="000C7761">
      <w:pPr>
        <w:pStyle w:val="ListBullet"/>
        <w:numPr>
          <w:ilvl w:val="0"/>
          <w:numId w:val="0"/>
        </w:numPr>
        <w:ind w:left="360"/>
      </w:pPr>
      <w:r w:rsidRPr="000C7761">
        <w:rPr>
          <w:rFonts w:ascii="Times New Roman" w:hAnsi="Times New Roman" w:cs="Times New Roman"/>
        </w:rPr>
        <w:t>●</w:t>
      </w:r>
      <w:r w:rsidRPr="000C7761">
        <w:rPr>
          <w:rFonts w:hint="eastAsia"/>
        </w:rPr>
        <w:t xml:space="preserve"> Natural Language processing and chatterbots</w:t>
      </w:r>
    </w:p>
    <w:p w:rsidR="000C7761" w:rsidRPr="000C7761" w:rsidRDefault="000C7761" w:rsidP="000C7761">
      <w:pPr>
        <w:pStyle w:val="ListBullet"/>
        <w:numPr>
          <w:ilvl w:val="0"/>
          <w:numId w:val="0"/>
        </w:numPr>
        <w:ind w:left="360"/>
      </w:pPr>
      <w:r w:rsidRPr="000C7761">
        <w:rPr>
          <w:rFonts w:ascii="Times New Roman" w:hAnsi="Times New Roman" w:cs="Times New Roman"/>
        </w:rPr>
        <w:t>●</w:t>
      </w:r>
      <w:r w:rsidRPr="000C7761">
        <w:rPr>
          <w:rFonts w:hint="eastAsia"/>
        </w:rPr>
        <w:t xml:space="preserve"> Robots</w:t>
      </w:r>
    </w:p>
    <w:p w:rsidR="000C7761" w:rsidRPr="000C7761" w:rsidRDefault="000C7761" w:rsidP="000C7761">
      <w:pPr>
        <w:pStyle w:val="ListBullet"/>
        <w:numPr>
          <w:ilvl w:val="0"/>
          <w:numId w:val="0"/>
        </w:numPr>
        <w:ind w:left="360"/>
      </w:pPr>
      <w:r w:rsidRPr="000C7761">
        <w:rPr>
          <w:rFonts w:ascii="Times New Roman" w:hAnsi="Times New Roman" w:cs="Times New Roman"/>
        </w:rPr>
        <w:t>●</w:t>
      </w:r>
      <w:r w:rsidRPr="000C7761">
        <w:rPr>
          <w:rFonts w:hint="eastAsia"/>
        </w:rPr>
        <w:t xml:space="preserve"> Raspberry </w:t>
      </w:r>
      <w:proofErr w:type="spellStart"/>
      <w:r w:rsidRPr="000C7761">
        <w:rPr>
          <w:rFonts w:hint="eastAsia"/>
        </w:rPr>
        <w:t>Pis</w:t>
      </w:r>
      <w:proofErr w:type="spellEnd"/>
      <w:r w:rsidRPr="000C7761">
        <w:rPr>
          <w:rFonts w:hint="eastAsia"/>
        </w:rPr>
        <w:t xml:space="preserve">, Arduinos, </w:t>
      </w:r>
      <w:proofErr w:type="spellStart"/>
      <w:r w:rsidRPr="000C7761">
        <w:rPr>
          <w:rFonts w:hint="eastAsia"/>
        </w:rPr>
        <w:t>Makey</w:t>
      </w:r>
      <w:proofErr w:type="spellEnd"/>
      <w:r w:rsidRPr="000C7761">
        <w:rPr>
          <w:rFonts w:hint="eastAsia"/>
        </w:rPr>
        <w:t xml:space="preserve"> </w:t>
      </w:r>
      <w:proofErr w:type="spellStart"/>
      <w:r w:rsidRPr="000C7761">
        <w:rPr>
          <w:rFonts w:hint="eastAsia"/>
        </w:rPr>
        <w:t>Makeys</w:t>
      </w:r>
      <w:proofErr w:type="spellEnd"/>
      <w:r w:rsidRPr="000C7761">
        <w:rPr>
          <w:rFonts w:hint="eastAsia"/>
        </w:rPr>
        <w:t xml:space="preserve"> and other small computing devices</w:t>
      </w:r>
    </w:p>
    <w:p w:rsidR="000C7761" w:rsidRPr="000C7761" w:rsidRDefault="000C7761" w:rsidP="000C7761">
      <w:r w:rsidRPr="000C7761">
        <w:t xml:space="preserve">Some starting points and other information will be made available on Canvas. For each of the areas covered, you should report on </w:t>
      </w:r>
      <w:proofErr w:type="spellStart"/>
      <w:r w:rsidRPr="000C7761">
        <w:t>theollowing</w:t>
      </w:r>
      <w:proofErr w:type="spellEnd"/>
      <w:r w:rsidRPr="000C7761">
        <w:t>.</w:t>
      </w:r>
    </w:p>
    <w:p w:rsidR="000C7761" w:rsidRPr="000C7761" w:rsidRDefault="000C7761" w:rsidP="000C7761">
      <w:r w:rsidRPr="000C7761">
        <w:t xml:space="preserve">What does it do? (600 words) </w:t>
      </w:r>
      <w:r w:rsidRPr="000C7761">
        <w:rPr>
          <w:rFonts w:ascii="Times New Roman" w:hAnsi="Times New Roman" w:cs="Times New Roman"/>
        </w:rPr>
        <w:t>​</w:t>
      </w:r>
      <w:r w:rsidRPr="000C7761">
        <w:t>What is the state of the art of this new technology? What can be done now? What is likely to be able to do be done soon (say in the next 3 years)? What technological or other developments make this possible?</w:t>
      </w:r>
    </w:p>
    <w:p w:rsidR="000C7761" w:rsidRPr="000C7761" w:rsidRDefault="000C7761" w:rsidP="000C7761">
      <w:r w:rsidRPr="000C7761">
        <w:t xml:space="preserve">What is the likely impact? (300 words) </w:t>
      </w:r>
      <w:r w:rsidRPr="000C7761">
        <w:rPr>
          <w:rFonts w:ascii="Times New Roman" w:hAnsi="Times New Roman" w:cs="Times New Roman"/>
        </w:rPr>
        <w:t>​</w:t>
      </w:r>
      <w:r w:rsidRPr="000C7761">
        <w:t>What is the potential impact of this development? What is likely to change? Which people will be most affected and how? Will this create, replace or make redundant any current jobs or technologies?</w:t>
      </w:r>
    </w:p>
    <w:p w:rsidR="000C7761" w:rsidRPr="000C7761" w:rsidRDefault="000C7761" w:rsidP="000C7761">
      <w:r w:rsidRPr="000C7761">
        <w:lastRenderedPageBreak/>
        <w:t xml:space="preserve">How will this affect you? (300 words) </w:t>
      </w:r>
      <w:r w:rsidRPr="000C7761">
        <w:rPr>
          <w:rFonts w:ascii="Times New Roman" w:hAnsi="Times New Roman" w:cs="Times New Roman"/>
        </w:rPr>
        <w:t>​</w:t>
      </w:r>
      <w:r w:rsidRPr="000C7761">
        <w:t>In your daily life, how will this affect you? What will be different for you? How might this affect</w:t>
      </w:r>
      <w:r>
        <w:t>s</w:t>
      </w:r>
      <w:r w:rsidRPr="000C7761">
        <w:t xml:space="preserve"> members of your family or your friends?</w:t>
      </w:r>
    </w:p>
    <w:p w:rsidR="000C7761" w:rsidRPr="000C7761" w:rsidRDefault="000C7761" w:rsidP="000C7761"/>
    <w:p w:rsidR="000C7761" w:rsidRPr="000C7761" w:rsidRDefault="000C7761" w:rsidP="000C7761">
      <w:r w:rsidRPr="000C7761">
        <w:t>Clouds, services, servers</w:t>
      </w:r>
    </w:p>
    <w:p w:rsidR="000C7761" w:rsidRPr="000C7761" w:rsidRDefault="000C7761" w:rsidP="000C7761">
      <w:r w:rsidRPr="000C7761">
        <w:rPr>
          <w:rFonts w:hint="eastAsia"/>
        </w:rPr>
        <w:t xml:space="preserve"> Cybersecurity</w:t>
      </w:r>
    </w:p>
    <w:p w:rsidR="000C7761" w:rsidRPr="000C7761" w:rsidRDefault="000C7761" w:rsidP="000C7761">
      <w:proofErr w:type="spellStart"/>
      <w:r w:rsidRPr="000C7761">
        <w:rPr>
          <w:rFonts w:hint="eastAsia"/>
        </w:rPr>
        <w:t>Blockchain</w:t>
      </w:r>
      <w:proofErr w:type="spellEnd"/>
      <w:r w:rsidRPr="000C7761">
        <w:rPr>
          <w:rFonts w:hint="eastAsia"/>
        </w:rPr>
        <w:t xml:space="preserve"> and cryptocurrencies</w:t>
      </w:r>
    </w:p>
    <w:p w:rsidR="000C7761" w:rsidRPr="000C7761" w:rsidRDefault="000C7761" w:rsidP="000C7761">
      <w:r w:rsidRPr="000C7761">
        <w:t>Natural Language processing and chatterbots</w:t>
      </w:r>
    </w:p>
    <w:p w:rsidR="000C7761" w:rsidRPr="000C7761" w:rsidRDefault="000C7761" w:rsidP="000C7761"/>
    <w:p w:rsidR="000C7761" w:rsidRPr="000C7761" w:rsidRDefault="000C7761" w:rsidP="000C7761">
      <w:hyperlink r:id="rId24" w:history="1">
        <w:r w:rsidRPr="000C7761">
          <w:rPr>
            <w:rStyle w:val="Hyperlink"/>
          </w:rPr>
          <w:t>https://www.levelcloud.net/why-levelcloud/cloud-education-center/advantages-and-disadvantages-of-cloud-computing/</w:t>
        </w:r>
      </w:hyperlink>
    </w:p>
    <w:p w:rsidR="000C7761" w:rsidRPr="000C7761" w:rsidRDefault="000C7761" w:rsidP="000C7761">
      <w:hyperlink r:id="rId25" w:history="1">
        <w:r w:rsidRPr="000C7761">
          <w:rPr>
            <w:rStyle w:val="Hyperlink"/>
          </w:rPr>
          <w:t>http://au.pcmag.com/networking-communications-software-products/29902/feature/what-is-cloud-computing</w:t>
        </w:r>
      </w:hyperlink>
    </w:p>
    <w:p w:rsidR="000C7761" w:rsidRPr="000C7761" w:rsidRDefault="000C7761" w:rsidP="000C7761">
      <w:hyperlink r:id="rId26" w:history="1">
        <w:r w:rsidRPr="000C7761">
          <w:rPr>
            <w:rStyle w:val="Hyperlink"/>
          </w:rPr>
          <w:t>https://www.cisco.com/c/en/us/products/security/what-is-cybersecurity.html</w:t>
        </w:r>
      </w:hyperlink>
    </w:p>
    <w:p w:rsidR="000C7761" w:rsidRPr="000C7761" w:rsidRDefault="000C7761" w:rsidP="000C7761">
      <w:hyperlink r:id="rId27" w:history="1">
        <w:r w:rsidRPr="000C7761">
          <w:rPr>
            <w:rStyle w:val="Hyperlink"/>
          </w:rPr>
          <w:t>http://www.northropgrumman.com/Capabilities/Cybersecurity/Documents/Assets/Why_Is_Cybersecurity_Important.pdf</w:t>
        </w:r>
      </w:hyperlink>
    </w:p>
    <w:p w:rsidR="000C7761" w:rsidRPr="000C7761" w:rsidRDefault="000C7761" w:rsidP="000C7761">
      <w:hyperlink r:id="rId28" w:history="1">
        <w:r w:rsidRPr="000C7761">
          <w:rPr>
            <w:rStyle w:val="Hyperlink"/>
          </w:rPr>
          <w:t>https://www.cybersecuritymastersdegree.org/software-development/</w:t>
        </w:r>
      </w:hyperlink>
    </w:p>
    <w:p w:rsidR="000C7761" w:rsidRPr="000C7761" w:rsidRDefault="000C7761" w:rsidP="000C7761">
      <w:hyperlink r:id="rId29" w:history="1">
        <w:r w:rsidRPr="000C7761">
          <w:rPr>
            <w:rStyle w:val="Hyperlink"/>
          </w:rPr>
          <w:t>https://www.investopedia.com/terms/b/blockchain.asp</w:t>
        </w:r>
      </w:hyperlink>
    </w:p>
    <w:p w:rsidR="000C7761" w:rsidRPr="000C7761" w:rsidRDefault="000C7761" w:rsidP="000C7761">
      <w:hyperlink r:id="rId30" w:history="1">
        <w:r w:rsidRPr="000C7761">
          <w:rPr>
            <w:rStyle w:val="Hyperlink"/>
          </w:rPr>
          <w:t>https://medium.com/theblock1/cryptocurrency-and-blockchain-the-future-9cd689e977ca</w:t>
        </w:r>
      </w:hyperlink>
    </w:p>
    <w:p w:rsidR="000C7761" w:rsidRPr="000C7761" w:rsidRDefault="000C7761" w:rsidP="000C7761">
      <w:hyperlink r:id="rId31" w:history="1">
        <w:r w:rsidRPr="000C7761">
          <w:rPr>
            <w:rStyle w:val="Hyperlink"/>
          </w:rPr>
          <w:t>http://www.talespin.ai/to-bot-or-not-to-bot/</w:t>
        </w:r>
      </w:hyperlink>
    </w:p>
    <w:p w:rsidR="000C7761" w:rsidRPr="000C7761" w:rsidRDefault="000C7761" w:rsidP="000C7761">
      <w:hyperlink r:id="rId32" w:history="1">
        <w:r w:rsidRPr="000C7761">
          <w:rPr>
            <w:rStyle w:val="Hyperlink"/>
          </w:rPr>
          <w:t>https://www.technologyreview.com/s/602068/the-hr-person-at-your-next-job-may-actually-be-a-bot/</w:t>
        </w:r>
      </w:hyperlink>
    </w:p>
    <w:p w:rsidR="000C7761" w:rsidRPr="000C7761" w:rsidRDefault="000C7761" w:rsidP="000C7761"/>
    <w:p w:rsidR="000C7761" w:rsidRPr="000C7761" w:rsidRDefault="000C7761" w:rsidP="000C7761">
      <w:pPr>
        <w:jc w:val="both"/>
      </w:pPr>
      <w:r w:rsidRPr="000C7761">
        <w:t xml:space="preserve">As the world revolves more and more around the internet and information technology, there plenty of sectors and parts of the internet which is being further developed. Information Technology generally would mean the use of any computers, storage, networks and other physical devices, infrastructure and processes to create, process, store, secure and exchanging in all forms of data. </w:t>
      </w:r>
      <w:proofErr w:type="gramStart"/>
      <w:r w:rsidRPr="000C7761">
        <w:t>Generally</w:t>
      </w:r>
      <w:proofErr w:type="gramEnd"/>
      <w:r w:rsidRPr="000C7761">
        <w:t xml:space="preserve"> and typically, Information Technology is the use of context in enterprise operations as opposed to personal or entertainment technologies. As Information technology develops and to further advance, plenty of sectors are being categorized and plenty more opportunities and information are being showcased to the public. The 4 developments in the information technology sector that </w:t>
      </w:r>
      <w:proofErr w:type="spellStart"/>
      <w:r w:rsidRPr="000C7761">
        <w:t>i</w:t>
      </w:r>
      <w:proofErr w:type="spellEnd"/>
      <w:r w:rsidRPr="000C7761">
        <w:t xml:space="preserve"> will talk about is the </w:t>
      </w:r>
      <w:r w:rsidRPr="000C7761">
        <w:lastRenderedPageBreak/>
        <w:t xml:space="preserve">clouds, services and servers, cyber-security, </w:t>
      </w:r>
      <w:proofErr w:type="spellStart"/>
      <w:r w:rsidRPr="000C7761">
        <w:t>blockchain</w:t>
      </w:r>
      <w:proofErr w:type="spellEnd"/>
      <w:r w:rsidRPr="000C7761">
        <w:t xml:space="preserve"> and cryptocurrencies and natural language processing and chatterbots.</w:t>
      </w:r>
    </w:p>
    <w:p w:rsidR="000C7761" w:rsidRPr="000C7761" w:rsidRDefault="000C7761" w:rsidP="000C7761"/>
    <w:p w:rsidR="000C7761" w:rsidRPr="000C7761" w:rsidRDefault="000C7761" w:rsidP="000C7761">
      <w:pPr>
        <w:rPr>
          <w:b/>
        </w:rPr>
      </w:pPr>
      <w:r w:rsidRPr="000C7761">
        <w:rPr>
          <w:b/>
        </w:rPr>
        <w:t>Clouds, services and servers</w:t>
      </w:r>
    </w:p>
    <w:p w:rsidR="000C7761" w:rsidRPr="000C7761" w:rsidRDefault="000C7761" w:rsidP="000C7761">
      <w:pPr>
        <w:jc w:val="both"/>
      </w:pPr>
      <w:r w:rsidRPr="000C7761">
        <w:t xml:space="preserve">Cloud computing is the general idea of storing information and accessing data through the world wide web in comparison to your system’s computer hard drive. The term “cloud” is generally a metaphor for the term internet, but it is used to widely that it became a term for this particular service. The history of cloud computing derives from the days where plenty of information technology development ideas were drawn and presented in the form of flowcharts. The infrastructure of a cloud would be represented by a big, fluffy and puffy form which was shaped like a cloud. This was how the term cloud was formed and since then, everyone was using the term cloud as a representation of information being stored in the servers and hubs. The significant difference between a local storage and a cloud storage is technically, when you store information in a local storage, the information would be stored in the hard drive of the computer while when you store in the cloud servers, the information would be stored in the servers and users would be able to retrieve the information anytime they have access to the internet and the storage servers. This would also bring much convenience to the users as they would be able to not only retrieve data anywhere anytime, but they would also be able to retrieve them in an easier manner while the device would be able to sync their data automatically by itself through the system settings. </w:t>
      </w:r>
    </w:p>
    <w:p w:rsidR="000C7761" w:rsidRPr="000C7761" w:rsidRDefault="000C7761" w:rsidP="000C7761">
      <w:pPr>
        <w:jc w:val="both"/>
      </w:pPr>
    </w:p>
    <w:p w:rsidR="000C7761" w:rsidRPr="000C7761" w:rsidRDefault="000C7761" w:rsidP="000C7761">
      <w:pPr>
        <w:jc w:val="both"/>
        <w:rPr>
          <w:lang w:val="en-AU"/>
        </w:rPr>
      </w:pPr>
      <w:r w:rsidRPr="000C7761">
        <w:t xml:space="preserve">The concept of a cloud is very simple, it is simply not having a dedicated network attached storage </w:t>
      </w:r>
      <w:proofErr w:type="gramStart"/>
      <w:r w:rsidRPr="000C7761">
        <w:t>( NAS</w:t>
      </w:r>
      <w:proofErr w:type="gramEnd"/>
      <w:r w:rsidRPr="000C7761">
        <w:t xml:space="preserve"> ) or server in residence. Albeit being able to remotely access the cloud, the concept of using it in a home premise or office settings doesn’t necessarily mean that you’re optimizing the cloud storage, </w:t>
      </w:r>
      <w:proofErr w:type="gramStart"/>
      <w:r w:rsidRPr="000C7761">
        <w:t>But</w:t>
      </w:r>
      <w:proofErr w:type="gramEnd"/>
      <w:r w:rsidRPr="000C7761">
        <w:t xml:space="preserve"> through the synchronization of the system, they would be able to optimize the usage of cloud through arrangement and the placement of the data in a better manner that saves much more space optimizing the cloud to its full potential. There are several advantages and disadvantages through the usage of cloud computing. The first advantage that would be mentioned is the benefit of cost saving, the advantage of being able to save cost is probably the most significant benefit amongst all the others. As for the use of cloud computing, users would not only be able to save cost from purchasing storages and servers, but they would also be able to save cost from purchasing equipment. This would allow corporate companies to save cost from different aspects and they wouldn’t have to worry about unnecessary cost that would affect the company. The second main advantage of cloud computing is the reliability of it. As you know, plenty of factors would occur when it comes to the use of storage in a company and most of the time it is deemed unreliable albeit spending so much money on it. With cloud computing, companies would be rest assured that there would be no problems as there would be representatives from the cloud </w:t>
      </w:r>
      <w:r w:rsidRPr="000C7761">
        <w:lastRenderedPageBreak/>
        <w:t xml:space="preserve">computing companies to solve their issue </w:t>
      </w:r>
      <w:proofErr w:type="spellStart"/>
      <w:r w:rsidRPr="000C7761">
        <w:t>incase</w:t>
      </w:r>
      <w:proofErr w:type="spellEnd"/>
      <w:r w:rsidRPr="000C7761">
        <w:t xml:space="preserve"> of any problems. The third main benefit of using cloud computing is the manageability of it. With the use of cloud computing, there are plenty of fees that would also be eliminated along the process. As you use cloud computing as a service provider, maintenance fee and resource fee would not be required as your service provider would already be covering most of it, therefore it is beneficial for a company as they would also not have to spend unnecessary money on all these fees. Although there are plenty of advantages along the use of cloud computing, but there are also disadvantages along it. The first disadvantage would be downtime, although cloud computing is often deemed reliable and safe, but there are certain times where downtimes are needed for the benefit of the cloud. Therefore, a company is required to wait and they would not be able to control the downtime period. The second disadvantage of cloud computing would be security, </w:t>
      </w:r>
      <w:proofErr w:type="spellStart"/>
      <w:r w:rsidRPr="000C7761">
        <w:t>a</w:t>
      </w:r>
      <w:r w:rsidRPr="000C7761">
        <w:rPr>
          <w:rFonts w:hint="eastAsia"/>
        </w:rPr>
        <w:t>lthoug</w:t>
      </w:r>
      <w:proofErr w:type="spellEnd"/>
      <w:r w:rsidRPr="000C7761">
        <w:rPr>
          <w:lang w:val="en-AU"/>
        </w:rPr>
        <w:t xml:space="preserve">h cloud computing service providers would often implement the best security software to protect their consumers from breach of data, but there is always a risk when consumers provide their service providers with their data. </w:t>
      </w:r>
      <w:proofErr w:type="gramStart"/>
      <w:r w:rsidRPr="000C7761">
        <w:rPr>
          <w:lang w:val="en-AU"/>
        </w:rPr>
        <w:t>Therefore</w:t>
      </w:r>
      <w:proofErr w:type="gramEnd"/>
      <w:r w:rsidRPr="000C7761">
        <w:rPr>
          <w:lang w:val="en-AU"/>
        </w:rPr>
        <w:t xml:space="preserve"> it is not always safe albeit saving a lot of problems. </w:t>
      </w:r>
    </w:p>
    <w:p w:rsidR="000C7761" w:rsidRPr="000C7761" w:rsidRDefault="000C7761" w:rsidP="000C7761">
      <w:pPr>
        <w:jc w:val="both"/>
        <w:rPr>
          <w:lang w:val="en-AU"/>
        </w:rPr>
      </w:pPr>
      <w:r w:rsidRPr="000C7761">
        <w:rPr>
          <w:lang w:val="en-AU"/>
        </w:rPr>
        <w:t xml:space="preserve">As cloud computing progress and to continue to replace external storage devices, it is no doubt that consumers would convert to using cloud computing sooner or later. </w:t>
      </w:r>
      <w:proofErr w:type="gramStart"/>
      <w:r w:rsidRPr="000C7761">
        <w:rPr>
          <w:lang w:val="en-AU"/>
        </w:rPr>
        <w:t>Therefore</w:t>
      </w:r>
      <w:proofErr w:type="gramEnd"/>
      <w:r w:rsidRPr="000C7761">
        <w:rPr>
          <w:lang w:val="en-AU"/>
        </w:rPr>
        <w:t xml:space="preserve"> in the near future, plenty of consumers would convert and to use cloud computing as it is not only convenient, but is it also reliable and it saves plenty of work, effort and time through the use of it. </w:t>
      </w:r>
      <w:proofErr w:type="gramStart"/>
      <w:r w:rsidRPr="000C7761">
        <w:rPr>
          <w:lang w:val="en-AU"/>
        </w:rPr>
        <w:t>Therefore</w:t>
      </w:r>
      <w:proofErr w:type="gramEnd"/>
      <w:r w:rsidRPr="000C7761">
        <w:rPr>
          <w:lang w:val="en-AU"/>
        </w:rPr>
        <w:t xml:space="preserve"> in conclusion, the development and the innovation of cloud computing is a major advantage in the IT industry and it would definitely help the industry in plenty of aspects.</w:t>
      </w:r>
    </w:p>
    <w:p w:rsidR="000C7761" w:rsidRPr="000C7761" w:rsidRDefault="000C7761" w:rsidP="000C7761">
      <w:pPr>
        <w:rPr>
          <w:lang w:val="en-AU"/>
        </w:rPr>
      </w:pPr>
    </w:p>
    <w:p w:rsidR="000C7761" w:rsidRPr="000C7761" w:rsidRDefault="000C7761" w:rsidP="000C7761">
      <w:pPr>
        <w:rPr>
          <w:b/>
          <w:lang w:val="en-AU"/>
        </w:rPr>
      </w:pPr>
      <w:r w:rsidRPr="000C7761">
        <w:rPr>
          <w:b/>
          <w:lang w:val="en-AU"/>
        </w:rPr>
        <w:t>Cybersecurity</w:t>
      </w:r>
    </w:p>
    <w:p w:rsidR="000C7761" w:rsidRPr="000C7761" w:rsidRDefault="000C7761" w:rsidP="000C7761">
      <w:pPr>
        <w:jc w:val="both"/>
        <w:rPr>
          <w:lang w:val="en-AU"/>
        </w:rPr>
      </w:pPr>
      <w:r w:rsidRPr="000C7761">
        <w:rPr>
          <w:lang w:val="en-AU"/>
        </w:rPr>
        <w:t xml:space="preserve">Cybersecurity is the general idea of having to protect the software </w:t>
      </w:r>
      <w:proofErr w:type="gramStart"/>
      <w:r w:rsidRPr="000C7761">
        <w:rPr>
          <w:lang w:val="en-AU"/>
        </w:rPr>
        <w:t>systems ,networks</w:t>
      </w:r>
      <w:proofErr w:type="gramEnd"/>
      <w:r w:rsidRPr="000C7761">
        <w:rPr>
          <w:lang w:val="en-AU"/>
        </w:rPr>
        <w:t xml:space="preserve"> and programs from digital attacks. The purpose and the goals of these attacks are usually aimed to destroy, manipulate or to change sensitive information in the system. This would allow the invader to be able to gain access to the information in the system and to allow them to extort money from the users or to interrupt normal ongoing business in the organisation. Cybersecurity works in a form where it contains multiple layers of protection spreading across computers, networks, programs or data that one intends to keep safe. A successful cybersecurity data approach would contain all of the above. In a widespread organisation, the people, processes and technology are the ones that complements each other to create an effective </w:t>
      </w:r>
      <w:proofErr w:type="spellStart"/>
      <w:r w:rsidRPr="000C7761">
        <w:rPr>
          <w:lang w:val="en-AU"/>
        </w:rPr>
        <w:t>defense</w:t>
      </w:r>
      <w:proofErr w:type="spellEnd"/>
      <w:r w:rsidRPr="000C7761">
        <w:rPr>
          <w:lang w:val="en-AU"/>
        </w:rPr>
        <w:t xml:space="preserve"> from </w:t>
      </w:r>
      <w:proofErr w:type="spellStart"/>
      <w:r w:rsidRPr="000C7761">
        <w:rPr>
          <w:lang w:val="en-AU"/>
        </w:rPr>
        <w:t>cyber attacks</w:t>
      </w:r>
      <w:proofErr w:type="spellEnd"/>
      <w:r w:rsidRPr="000C7761">
        <w:rPr>
          <w:lang w:val="en-AU"/>
        </w:rPr>
        <w:t xml:space="preserve">. </w:t>
      </w:r>
    </w:p>
    <w:p w:rsidR="000C7761" w:rsidRPr="000C7761" w:rsidRDefault="000C7761" w:rsidP="000C7761">
      <w:pPr>
        <w:jc w:val="both"/>
        <w:rPr>
          <w:lang w:val="en-AU"/>
        </w:rPr>
      </w:pPr>
      <w:r w:rsidRPr="000C7761">
        <w:rPr>
          <w:lang w:val="en-AU"/>
        </w:rPr>
        <w:t xml:space="preserve">There are several types of cybersecurity threats when it comes to the potential breach of cybersecurity. The few most common cybersecurity threats would be ransomware, malware, social engineering and phishing. The first common threat would be </w:t>
      </w:r>
      <w:proofErr w:type="gramStart"/>
      <w:r w:rsidRPr="000C7761">
        <w:rPr>
          <w:lang w:val="en-AU"/>
        </w:rPr>
        <w:t>ransomware,</w:t>
      </w:r>
      <w:proofErr w:type="gramEnd"/>
      <w:r w:rsidRPr="000C7761">
        <w:rPr>
          <w:lang w:val="en-AU"/>
        </w:rPr>
        <w:t xml:space="preserve"> ransomware is typically a type of malicious software where it is often designed to extort money by blocking the user in gaining access to important files or system in the computer </w:t>
      </w:r>
      <w:r w:rsidRPr="000C7761">
        <w:rPr>
          <w:lang w:val="en-AU"/>
        </w:rPr>
        <w:lastRenderedPageBreak/>
        <w:t xml:space="preserve">system until the ransom is paid. Hackers would often times lock the computer through a special code and the user is required to pay the hacker a certain amount otherwise the whole computer system would often be wiped out. Often times, user would be forced to pay in order for their files and this is why it is always recommended to back up the system or to back up important files into clouds or external hard drives. Sometimes when even the user has paid the ransom, it is not guaranteed that the files would be recovered or the system restored. It often times would depend on the hacker itself. The second common threat that often occurs would be the malware threats, malware is a type of software that is specifically designed to gain unauthorised access towards user or to allow hackers to be able to gain access to cause damage to a computer. This would often times lead to a breach in data allowing the hacker to gain access to the </w:t>
      </w:r>
      <w:proofErr w:type="spellStart"/>
      <w:proofErr w:type="gramStart"/>
      <w:r w:rsidRPr="000C7761">
        <w:rPr>
          <w:lang w:val="en-AU"/>
        </w:rPr>
        <w:t>users</w:t>
      </w:r>
      <w:proofErr w:type="spellEnd"/>
      <w:proofErr w:type="gramEnd"/>
      <w:r w:rsidRPr="000C7761">
        <w:rPr>
          <w:lang w:val="en-AU"/>
        </w:rPr>
        <w:t xml:space="preserve"> computer, the user would then be vulnerable to other hackers as there is already a trace there. The third most common threat in the cybersecurity would be social engineering. Social engineering is often a tactic that would allow hackers into tracking you into user to reveal their sensitive information. They would often times be able to hack you and to obtain monetary payment or to gain access to your confidential data. Social engineering could also be combined with any other threats into making it more invulnerable. The final and most common threat lastly would be phishing. Phishing is the practice of creating and sending fake messages making users into believing that they are the actual user. This would often times be used to obtain sensitive data, passwords and credit card information. It is the most common threat amongst all the others. Albeit this is very common and plenty of people know about it, plenty of users are still often tricked on a daily basis by this threat.</w:t>
      </w:r>
    </w:p>
    <w:p w:rsidR="000C7761" w:rsidRPr="000C7761" w:rsidRDefault="000C7761" w:rsidP="000C7761">
      <w:pPr>
        <w:jc w:val="both"/>
        <w:rPr>
          <w:lang w:val="en-AU"/>
        </w:rPr>
      </w:pPr>
      <w:r w:rsidRPr="000C7761">
        <w:rPr>
          <w:lang w:val="en-AU"/>
        </w:rPr>
        <w:t>Cybersecurity is a major thing in the Information Technology community and as technology advances, cybersecurity is more required in certain aspects of it. As the world revolves more and more around digitals and gadgets, plenty of sensitive information and personal information are inserted into digital devices, therefore having the knowledge of cybersecurity is rather important and is highly encouraged to everyone.</w:t>
      </w:r>
    </w:p>
    <w:p w:rsidR="000C7761" w:rsidRPr="000C7761" w:rsidRDefault="000C7761" w:rsidP="000C7761">
      <w:pPr>
        <w:rPr>
          <w:lang w:val="en-AU"/>
        </w:rPr>
      </w:pPr>
    </w:p>
    <w:p w:rsidR="000C7761" w:rsidRPr="000C7761" w:rsidRDefault="000C7761" w:rsidP="000C7761">
      <w:pPr>
        <w:rPr>
          <w:b/>
          <w:lang w:val="en-AU"/>
        </w:rPr>
      </w:pPr>
      <w:proofErr w:type="spellStart"/>
      <w:r w:rsidRPr="000C7761">
        <w:rPr>
          <w:b/>
          <w:lang w:val="en-AU"/>
        </w:rPr>
        <w:t>Blockchain</w:t>
      </w:r>
      <w:proofErr w:type="spellEnd"/>
      <w:r w:rsidRPr="000C7761">
        <w:rPr>
          <w:b/>
          <w:lang w:val="en-AU"/>
        </w:rPr>
        <w:t xml:space="preserve"> and Cryptocurrencies</w:t>
      </w:r>
    </w:p>
    <w:p w:rsidR="000C7761" w:rsidRPr="000C7761" w:rsidRDefault="000C7761" w:rsidP="000C7761">
      <w:pPr>
        <w:jc w:val="both"/>
        <w:rPr>
          <w:lang w:val="en-AU"/>
        </w:rPr>
      </w:pPr>
      <w:proofErr w:type="spellStart"/>
      <w:r w:rsidRPr="000C7761">
        <w:rPr>
          <w:lang w:val="en-AU"/>
        </w:rPr>
        <w:t>Blockchain</w:t>
      </w:r>
      <w:proofErr w:type="spellEnd"/>
      <w:r w:rsidRPr="000C7761">
        <w:rPr>
          <w:lang w:val="en-AU"/>
        </w:rPr>
        <w:t xml:space="preserve"> is the general idea of having a digitized, decentralised, public ledge to all cryptocurrency transactions. </w:t>
      </w:r>
      <w:proofErr w:type="spellStart"/>
      <w:r w:rsidRPr="000C7761">
        <w:rPr>
          <w:lang w:val="en-AU"/>
        </w:rPr>
        <w:t>Blockchains</w:t>
      </w:r>
      <w:proofErr w:type="spellEnd"/>
      <w:r w:rsidRPr="000C7761">
        <w:rPr>
          <w:lang w:val="en-AU"/>
        </w:rPr>
        <w:t xml:space="preserve"> are often and still constantly growing as blocks, blocks are commonly known as the most recent transactions. Blocks are constantly recorded and added in a proper </w:t>
      </w:r>
      <w:proofErr w:type="gramStart"/>
      <w:r w:rsidRPr="000C7761">
        <w:rPr>
          <w:lang w:val="en-AU"/>
        </w:rPr>
        <w:t>orders</w:t>
      </w:r>
      <w:proofErr w:type="gramEnd"/>
      <w:r w:rsidRPr="000C7761">
        <w:rPr>
          <w:lang w:val="en-AU"/>
        </w:rPr>
        <w:t xml:space="preserve">, this allows market participants to keep track of their </w:t>
      </w:r>
      <w:proofErr w:type="spellStart"/>
      <w:r w:rsidRPr="000C7761">
        <w:rPr>
          <w:lang w:val="en-AU"/>
        </w:rPr>
        <w:t>blockchain</w:t>
      </w:r>
      <w:proofErr w:type="spellEnd"/>
      <w:r w:rsidRPr="000C7761">
        <w:rPr>
          <w:lang w:val="en-AU"/>
        </w:rPr>
        <w:t xml:space="preserve"> transactions without central recordkeeping. Each node in a computer that is connected to the network would always get a copy of the </w:t>
      </w:r>
      <w:proofErr w:type="spellStart"/>
      <w:r w:rsidRPr="000C7761">
        <w:rPr>
          <w:lang w:val="en-AU"/>
        </w:rPr>
        <w:t>blockchain</w:t>
      </w:r>
      <w:proofErr w:type="spellEnd"/>
      <w:r w:rsidRPr="000C7761">
        <w:rPr>
          <w:lang w:val="en-AU"/>
        </w:rPr>
        <w:t xml:space="preserve">, which is then downloaded automatically into the computer alongside the network. </w:t>
      </w:r>
      <w:proofErr w:type="spellStart"/>
      <w:r w:rsidRPr="000C7761">
        <w:rPr>
          <w:lang w:val="en-AU"/>
        </w:rPr>
        <w:t>Blockchains</w:t>
      </w:r>
      <w:proofErr w:type="spellEnd"/>
      <w:r w:rsidRPr="000C7761">
        <w:rPr>
          <w:lang w:val="en-AU"/>
        </w:rPr>
        <w:t xml:space="preserve"> are originally developed as the accounting method to partner alongside the virtual currency Bitcoin. The concept which Bitcoin uses would be commonly known as the distributed ledger technology </w:t>
      </w:r>
      <w:proofErr w:type="gramStart"/>
      <w:r w:rsidRPr="000C7761">
        <w:rPr>
          <w:lang w:val="en-AU"/>
        </w:rPr>
        <w:t>( DLT</w:t>
      </w:r>
      <w:proofErr w:type="gramEnd"/>
      <w:r w:rsidRPr="000C7761">
        <w:rPr>
          <w:lang w:val="en-AU"/>
        </w:rPr>
        <w:t xml:space="preserve"> ), and it is commonly appearing in a variety of commercial applications today. Currently in the </w:t>
      </w:r>
      <w:proofErr w:type="spellStart"/>
      <w:r w:rsidRPr="000C7761">
        <w:rPr>
          <w:lang w:val="en-AU"/>
        </w:rPr>
        <w:t>blockchain</w:t>
      </w:r>
      <w:proofErr w:type="spellEnd"/>
      <w:r w:rsidRPr="000C7761">
        <w:rPr>
          <w:lang w:val="en-AU"/>
        </w:rPr>
        <w:t xml:space="preserve"> technology and community, </w:t>
      </w:r>
      <w:proofErr w:type="spellStart"/>
      <w:r w:rsidRPr="000C7761">
        <w:rPr>
          <w:lang w:val="en-AU"/>
        </w:rPr>
        <w:t>blockchains</w:t>
      </w:r>
      <w:proofErr w:type="spellEnd"/>
      <w:r w:rsidRPr="000C7761">
        <w:rPr>
          <w:lang w:val="en-AU"/>
        </w:rPr>
        <w:t xml:space="preserve"> </w:t>
      </w:r>
      <w:r w:rsidRPr="000C7761">
        <w:rPr>
          <w:lang w:val="en-AU"/>
        </w:rPr>
        <w:lastRenderedPageBreak/>
        <w:t>nowadays are primarily used to verify transactions amongst all digital currencies. Doing so, through the process of verifying transactions, this would allow the system to create a record that cannot be changed. The process of verifying transactions and storing of records are often verified by the community instead of a single authority.</w:t>
      </w:r>
    </w:p>
    <w:p w:rsidR="000C7761" w:rsidRPr="000C7761" w:rsidRDefault="000C7761" w:rsidP="000C7761">
      <w:pPr>
        <w:jc w:val="both"/>
        <w:rPr>
          <w:lang w:val="en-AU"/>
        </w:rPr>
      </w:pPr>
      <w:r w:rsidRPr="000C7761">
        <w:rPr>
          <w:lang w:val="en-AU"/>
        </w:rPr>
        <w:t xml:space="preserve">The main </w:t>
      </w:r>
      <w:proofErr w:type="spellStart"/>
      <w:r w:rsidRPr="000C7761">
        <w:rPr>
          <w:lang w:val="en-AU"/>
        </w:rPr>
        <w:t>blockchain</w:t>
      </w:r>
      <w:proofErr w:type="spellEnd"/>
      <w:r w:rsidRPr="000C7761">
        <w:rPr>
          <w:lang w:val="en-AU"/>
        </w:rPr>
        <w:t xml:space="preserve"> nowadays would often times be Bitcoin, it is the main technological innovation and it has been the head of all </w:t>
      </w:r>
      <w:proofErr w:type="spellStart"/>
      <w:r w:rsidRPr="000C7761">
        <w:rPr>
          <w:lang w:val="en-AU"/>
        </w:rPr>
        <w:t>blockchains</w:t>
      </w:r>
      <w:proofErr w:type="spellEnd"/>
      <w:r w:rsidRPr="000C7761">
        <w:rPr>
          <w:lang w:val="en-AU"/>
        </w:rPr>
        <w:t xml:space="preserve"> ever since. Bitcoin is created through the process of mining data and it isn’t regulated by a singular authority. Users would be able to dictate and validate transactions when one another pays for good and services, eliminating the need for a third-party to process and store payments. The transaction would then be converted into blocks and then it would be recorded into the </w:t>
      </w:r>
      <w:proofErr w:type="spellStart"/>
      <w:r w:rsidRPr="000C7761">
        <w:rPr>
          <w:lang w:val="en-AU"/>
        </w:rPr>
        <w:t>blockchains</w:t>
      </w:r>
      <w:proofErr w:type="spellEnd"/>
      <w:r w:rsidRPr="000C7761">
        <w:rPr>
          <w:lang w:val="en-AU"/>
        </w:rPr>
        <w:t xml:space="preserve">. This is the simple concept on how bitcoins work and how they function. The whole drive for bitcoin is also due to the simple fact where it is attracted by the idea of eliminated a third-party middleman in the transaction allowing users to be able to directly pay to the party that they are purchasing from. </w:t>
      </w:r>
    </w:p>
    <w:p w:rsidR="000C7761" w:rsidRPr="000C7761" w:rsidRDefault="000C7761" w:rsidP="000C7761">
      <w:pPr>
        <w:jc w:val="both"/>
        <w:rPr>
          <w:lang w:val="en-AU"/>
        </w:rPr>
      </w:pPr>
      <w:r w:rsidRPr="000C7761">
        <w:rPr>
          <w:lang w:val="en-AU"/>
        </w:rPr>
        <w:t xml:space="preserve">The concept of </w:t>
      </w:r>
      <w:proofErr w:type="spellStart"/>
      <w:r w:rsidRPr="000C7761">
        <w:rPr>
          <w:lang w:val="en-AU"/>
        </w:rPr>
        <w:t>blockchains</w:t>
      </w:r>
      <w:proofErr w:type="spellEnd"/>
      <w:r w:rsidRPr="000C7761">
        <w:rPr>
          <w:lang w:val="en-AU"/>
        </w:rPr>
        <w:t xml:space="preserve"> are very innovative and as technology advances in the digital world today, plenty of more </w:t>
      </w:r>
      <w:proofErr w:type="spellStart"/>
      <w:r w:rsidRPr="000C7761">
        <w:rPr>
          <w:lang w:val="en-AU"/>
        </w:rPr>
        <w:t>blockchains</w:t>
      </w:r>
      <w:proofErr w:type="spellEnd"/>
      <w:r w:rsidRPr="000C7761">
        <w:rPr>
          <w:lang w:val="en-AU"/>
        </w:rPr>
        <w:t xml:space="preserve"> are being developed and produced and ever since then, the prices of each of them are skyrocketing. Each </w:t>
      </w:r>
      <w:proofErr w:type="spellStart"/>
      <w:r w:rsidRPr="000C7761">
        <w:rPr>
          <w:lang w:val="en-AU"/>
        </w:rPr>
        <w:t>blockchain</w:t>
      </w:r>
      <w:proofErr w:type="spellEnd"/>
      <w:r w:rsidRPr="000C7761">
        <w:rPr>
          <w:lang w:val="en-AU"/>
        </w:rPr>
        <w:t xml:space="preserve"> produced are at a different level and each has their unique hash key to it. As technology advances today, a digital currency is much needed in the process of purchasing and it truly would change the world of transactions if it is more commonly used amongst more parties.</w:t>
      </w:r>
    </w:p>
    <w:p w:rsidR="000C7761" w:rsidRPr="000C7761" w:rsidRDefault="000C7761" w:rsidP="000C7761">
      <w:pPr>
        <w:rPr>
          <w:lang w:val="en-AU"/>
        </w:rPr>
      </w:pPr>
    </w:p>
    <w:p w:rsidR="000C7761" w:rsidRPr="000C7761" w:rsidRDefault="000C7761" w:rsidP="000C7761">
      <w:pPr>
        <w:rPr>
          <w:b/>
        </w:rPr>
      </w:pPr>
      <w:r w:rsidRPr="000C7761">
        <w:rPr>
          <w:rFonts w:hint="eastAsia"/>
          <w:b/>
        </w:rPr>
        <w:t>Natural Language processing and chatterbots</w:t>
      </w:r>
    </w:p>
    <w:p w:rsidR="000C7761" w:rsidRPr="000C7761" w:rsidRDefault="000C7761" w:rsidP="000C7761">
      <w:pPr>
        <w:jc w:val="both"/>
        <w:rPr>
          <w:lang w:val="en-AU"/>
        </w:rPr>
      </w:pPr>
      <w:r w:rsidRPr="000C7761">
        <w:rPr>
          <w:lang w:val="en-AU"/>
        </w:rPr>
        <w:t xml:space="preserve">A Chatterbot, which is also commonly known as </w:t>
      </w:r>
      <w:proofErr w:type="spellStart"/>
      <w:r w:rsidRPr="000C7761">
        <w:rPr>
          <w:lang w:val="en-AU"/>
        </w:rPr>
        <w:t>chatbot</w:t>
      </w:r>
      <w:proofErr w:type="spellEnd"/>
      <w:r w:rsidRPr="000C7761">
        <w:rPr>
          <w:lang w:val="en-AU"/>
        </w:rPr>
        <w:t xml:space="preserve">, </w:t>
      </w:r>
      <w:proofErr w:type="spellStart"/>
      <w:r w:rsidRPr="000C7761">
        <w:rPr>
          <w:lang w:val="en-AU"/>
        </w:rPr>
        <w:t>talkbot</w:t>
      </w:r>
      <w:proofErr w:type="spellEnd"/>
      <w:r w:rsidRPr="000C7761">
        <w:rPr>
          <w:lang w:val="en-AU"/>
        </w:rPr>
        <w:t>, interactive agent is the general idea of having a computer program or an artificial intelligence to conduct a simple constructed conversation via auditory or textual methods with a user. Such programs that has been programmed are often times used to simulate how a human would behave during a conversation and to replicate a similar feeling towards it. Chatterbots are typically used in dialog systems usually in the customer service industry or information acquisition. Some chatterbots commonly use sophisticated language processing systems but the simpler versions would commonly scan for keywords in the input, and then displaying the sequence of sentence that has been incorporated in the system.</w:t>
      </w:r>
    </w:p>
    <w:p w:rsidR="000C7761" w:rsidRPr="000C7761" w:rsidRDefault="000C7761" w:rsidP="000C7761">
      <w:pPr>
        <w:jc w:val="both"/>
        <w:rPr>
          <w:lang w:val="en-AU"/>
        </w:rPr>
      </w:pPr>
      <w:r w:rsidRPr="000C7761">
        <w:rPr>
          <w:lang w:val="en-AU"/>
        </w:rPr>
        <w:t xml:space="preserve">The original term known as “Chatterbot” has been originally originated by Michael Mauldin. Michael Mauldin is also commonly known </w:t>
      </w:r>
      <w:proofErr w:type="spellStart"/>
      <w:r w:rsidRPr="000C7761">
        <w:rPr>
          <w:lang w:val="en-AU"/>
        </w:rPr>
        <w:t>ass</w:t>
      </w:r>
      <w:proofErr w:type="spellEnd"/>
      <w:r w:rsidRPr="000C7761">
        <w:rPr>
          <w:lang w:val="en-AU"/>
        </w:rPr>
        <w:t xml:space="preserve"> the creator of the first chatterbot in 1994, the chatterbot is known as </w:t>
      </w:r>
      <w:proofErr w:type="spellStart"/>
      <w:r w:rsidRPr="000C7761">
        <w:rPr>
          <w:lang w:val="en-AU"/>
        </w:rPr>
        <w:t>Verbot</w:t>
      </w:r>
      <w:proofErr w:type="spellEnd"/>
      <w:r w:rsidRPr="000C7761">
        <w:rPr>
          <w:lang w:val="en-AU"/>
        </w:rPr>
        <w:t xml:space="preserve">. In the times today, most </w:t>
      </w:r>
      <w:proofErr w:type="spellStart"/>
      <w:r w:rsidRPr="000C7761">
        <w:rPr>
          <w:lang w:val="en-AU"/>
        </w:rPr>
        <w:t>chatbots</w:t>
      </w:r>
      <w:proofErr w:type="spellEnd"/>
      <w:r w:rsidRPr="000C7761">
        <w:rPr>
          <w:lang w:val="en-AU"/>
        </w:rPr>
        <w:t xml:space="preserve"> that are most commonly used would be the chatterbots in google assistance, amazon </w:t>
      </w:r>
      <w:proofErr w:type="spellStart"/>
      <w:r w:rsidRPr="000C7761">
        <w:rPr>
          <w:lang w:val="en-AU"/>
        </w:rPr>
        <w:t>alexa</w:t>
      </w:r>
      <w:proofErr w:type="spellEnd"/>
      <w:r w:rsidRPr="000C7761">
        <w:rPr>
          <w:lang w:val="en-AU"/>
        </w:rPr>
        <w:t xml:space="preserve">, </w:t>
      </w:r>
      <w:proofErr w:type="spellStart"/>
      <w:r w:rsidRPr="000C7761">
        <w:rPr>
          <w:lang w:val="en-AU"/>
        </w:rPr>
        <w:t>facebook</w:t>
      </w:r>
      <w:proofErr w:type="spellEnd"/>
      <w:r w:rsidRPr="000C7761">
        <w:rPr>
          <w:lang w:val="en-AU"/>
        </w:rPr>
        <w:t xml:space="preserve"> messenger or </w:t>
      </w:r>
      <w:proofErr w:type="spellStart"/>
      <w:r w:rsidRPr="000C7761">
        <w:rPr>
          <w:lang w:val="en-AU"/>
        </w:rPr>
        <w:t>wechat</w:t>
      </w:r>
      <w:proofErr w:type="spellEnd"/>
      <w:r w:rsidRPr="000C7761">
        <w:rPr>
          <w:lang w:val="en-AU"/>
        </w:rPr>
        <w:t xml:space="preserve">. Chatterbots would also commonly be classified into a few categories which is the conversation commerce, analytics, communication, customer support, design, developer </w:t>
      </w:r>
      <w:r w:rsidRPr="000C7761">
        <w:rPr>
          <w:lang w:val="en-AU"/>
        </w:rPr>
        <w:lastRenderedPageBreak/>
        <w:t xml:space="preserve">tools, education, entertainment, finance, food, games, </w:t>
      </w:r>
      <w:proofErr w:type="gramStart"/>
      <w:r w:rsidRPr="000C7761">
        <w:rPr>
          <w:lang w:val="en-AU"/>
        </w:rPr>
        <w:t>health ,</w:t>
      </w:r>
      <w:proofErr w:type="gramEnd"/>
      <w:r w:rsidRPr="000C7761">
        <w:rPr>
          <w:lang w:val="en-AU"/>
        </w:rPr>
        <w:t xml:space="preserve"> VR, marketing, news, personal, productivity, shopping, social, sports and travel and utilities. </w:t>
      </w:r>
    </w:p>
    <w:p w:rsidR="000C7761" w:rsidRPr="000C7761" w:rsidRDefault="000C7761" w:rsidP="000C7761">
      <w:pPr>
        <w:jc w:val="both"/>
        <w:rPr>
          <w:lang w:val="en-AU"/>
        </w:rPr>
      </w:pPr>
      <w:r w:rsidRPr="000C7761">
        <w:rPr>
          <w:lang w:val="en-AU"/>
        </w:rPr>
        <w:t xml:space="preserve">In the current society that we all live in, plenty of people and consumers would already somehow heard of or have already been using </w:t>
      </w:r>
      <w:proofErr w:type="spellStart"/>
      <w:r w:rsidRPr="000C7761">
        <w:rPr>
          <w:lang w:val="en-AU"/>
        </w:rPr>
        <w:t>chatbots</w:t>
      </w:r>
      <w:proofErr w:type="spellEnd"/>
      <w:r w:rsidRPr="000C7761">
        <w:rPr>
          <w:lang w:val="en-AU"/>
        </w:rPr>
        <w:t xml:space="preserve"> for quite </w:t>
      </w:r>
      <w:proofErr w:type="spellStart"/>
      <w:r w:rsidRPr="000C7761">
        <w:rPr>
          <w:lang w:val="en-AU"/>
        </w:rPr>
        <w:t>awhile</w:t>
      </w:r>
      <w:proofErr w:type="spellEnd"/>
      <w:r w:rsidRPr="000C7761">
        <w:rPr>
          <w:lang w:val="en-AU"/>
        </w:rPr>
        <w:t xml:space="preserve"> already. Chatterbots are very interactive and in the current digital society, </w:t>
      </w:r>
      <w:proofErr w:type="spellStart"/>
      <w:r w:rsidRPr="000C7761">
        <w:rPr>
          <w:lang w:val="en-AU"/>
        </w:rPr>
        <w:t>chatbots</w:t>
      </w:r>
      <w:proofErr w:type="spellEnd"/>
      <w:r w:rsidRPr="000C7761">
        <w:rPr>
          <w:lang w:val="en-AU"/>
        </w:rPr>
        <w:t xml:space="preserve"> help out a lot in the daily basis of either work or entertainment. Everyone in all certain industries would often benefit in the concept of a chatterbot. Chatterbots are fast to reply and prompt in providing services in industries that they are specified in. Consumers would be able to get a prompt response and to be happy about it. Chatterbots are also capable to learning and implementing information into their system, they would also be able to retrieve information and provide a more human approach to consumers.</w:t>
      </w:r>
    </w:p>
    <w:p w:rsidR="000C7761" w:rsidRPr="000C7761" w:rsidRDefault="000C7761" w:rsidP="000C7761">
      <w:pPr>
        <w:jc w:val="both"/>
        <w:rPr>
          <w:lang w:val="en-AU"/>
        </w:rPr>
      </w:pPr>
      <w:r w:rsidRPr="000C7761">
        <w:rPr>
          <w:lang w:val="en-AU"/>
        </w:rPr>
        <w:t>Although there are plenty of benefits towards a chatterbot, in today’s digital era, chatterbots still lack the ability to sound exactly like a human. The experience given by a chatterbot would still differ in comparison to having a conversation with a real-life person. Therefore, research and studies have proven that chatterbot might be the potential future of Artificial intelligence and communication and it holds a great future ahead of everyone in all industries.</w:t>
      </w:r>
    </w:p>
    <w:p w:rsidR="000C7761" w:rsidRDefault="000C7761" w:rsidP="000C7761">
      <w:pPr>
        <w:pStyle w:val="Heading2"/>
      </w:pPr>
      <w:r w:rsidRPr="000C7761">
        <w:t>Project ideas</w:t>
      </w:r>
    </w:p>
    <w:p w:rsidR="000C7761" w:rsidRPr="000C7761" w:rsidRDefault="000C7761" w:rsidP="000C7761">
      <w:pPr>
        <w:jc w:val="both"/>
        <w:rPr>
          <w:lang w:val="en-AU"/>
        </w:rPr>
      </w:pPr>
      <w:r w:rsidRPr="000C7761">
        <w:cr/>
      </w:r>
      <w:r w:rsidRPr="000C7761">
        <w:rPr>
          <w:color w:val="auto"/>
          <w:kern w:val="2"/>
          <w:sz w:val="32"/>
          <w:szCs w:val="32"/>
          <w:lang w:val="en-AU" w:eastAsia="zh-CN"/>
        </w:rPr>
        <w:t xml:space="preserve"> </w:t>
      </w:r>
      <w:r>
        <w:rPr>
          <w:color w:val="auto"/>
          <w:kern w:val="2"/>
          <w:sz w:val="32"/>
          <w:szCs w:val="32"/>
          <w:lang w:val="en-AU" w:eastAsia="zh-CN"/>
        </w:rPr>
        <w:tab/>
      </w:r>
      <w:r w:rsidRPr="000C7761">
        <w:rPr>
          <w:lang w:val="en-AU"/>
        </w:rPr>
        <w:t xml:space="preserve">The project idea of our group is a transport drone. At present, people's lives are very convenient because they do not need to go out for dinner and shopping. It only need to move their fingers on the mobile phone. All this is inseparable from the courier. However, Transport drones can better replace couriers to complete the job. </w:t>
      </w:r>
    </w:p>
    <w:p w:rsidR="000C7761" w:rsidRPr="000C7761" w:rsidRDefault="000C7761" w:rsidP="000C7761">
      <w:pPr>
        <w:jc w:val="both"/>
        <w:rPr>
          <w:lang w:val="en-AU"/>
        </w:rPr>
      </w:pPr>
    </w:p>
    <w:p w:rsidR="000C7761" w:rsidRPr="000C7761" w:rsidRDefault="000C7761" w:rsidP="000C7761">
      <w:pPr>
        <w:ind w:firstLine="720"/>
        <w:jc w:val="both"/>
        <w:rPr>
          <w:lang w:val="en-AU"/>
        </w:rPr>
      </w:pPr>
      <w:r w:rsidRPr="000C7761">
        <w:rPr>
          <w:lang w:val="en-AU"/>
        </w:rPr>
        <w:t xml:space="preserve">The transport drone uses an eight-rotor aircraft equipped with a GPS auto-control navigation system, an GPS receiver, various sensors, and a wireless signal transmitter and receiver. The UAV has various flight modes such as GPS auto-navigation, fixed-point suspension, and manual control. The transport drones can carry packages through unmanned low-altitude aircraft operated by radio remote controls and self-contained program control devices. It can also be automatically delivered to the destination. Transport drones can save a lot of human resources for transportation. Furthermore, Transport drones have higher distribution efficiency than humans. Because drones can fly straight in the air, </w:t>
      </w:r>
      <w:r w:rsidRPr="000C7761">
        <w:rPr>
          <w:rFonts w:hint="eastAsia"/>
          <w:lang w:val="en-AU"/>
        </w:rPr>
        <w:t>it</w:t>
      </w:r>
      <w:r w:rsidRPr="000C7761">
        <w:rPr>
          <w:lang w:val="en-AU"/>
        </w:rPr>
        <w:t xml:space="preserve"> does not need to consider the shortest distance to the destination or traffic jams and even get lost. Transport drones can solve distribution problems in remote areas. Remote areas like roads are not built or even in the mountains. Drones can replace couriers to complete delivery </w:t>
      </w:r>
      <w:r w:rsidRPr="000C7761">
        <w:rPr>
          <w:rFonts w:hint="eastAsia"/>
          <w:lang w:val="en-AU"/>
        </w:rPr>
        <w:t>mission</w:t>
      </w:r>
      <w:r w:rsidRPr="000C7761">
        <w:rPr>
          <w:lang w:val="en-AU"/>
        </w:rPr>
        <w:t xml:space="preserve">. Transport drones can improve distribution efficiency and reduce labour costs in this situation. The drone also has a loss of control protection function. When the drone enters an out of control state, it will automatically maintain accurate hovering and </w:t>
      </w:r>
      <w:r w:rsidRPr="000C7761">
        <w:rPr>
          <w:lang w:val="en-AU"/>
        </w:rPr>
        <w:lastRenderedPageBreak/>
        <w:t>search for empty lands in the vicinity to wait for collection. UAVs transmit data through 4G networks and radio communication remote sensing technologies and dispatch centres and self-service courier cabinets, send their own geographical coordinates and status information to the dispatch centre in real time, receive instructions from the dispatch centre, and receive the destination coordinates. Later, it will use the GPS autonomous navigation mode to fly. After entering the target area, it sends a landing request, a local mission report, and a local operating status report to the destination courier. After receiving the landing request response, the courier guides the drone in the express cabinet. Top landing platform landing, loading and unloading courier, and rapid charging. The drone will fly to the express delivery distribution point after losing contact with the dispatch centre or experiencing an abnormal failure. M</w:t>
      </w:r>
      <w:r w:rsidRPr="000C7761">
        <w:rPr>
          <w:rFonts w:hint="eastAsia"/>
          <w:lang w:val="en-AU"/>
        </w:rPr>
        <w:t>oreover</w:t>
      </w:r>
      <w:r w:rsidRPr="000C7761">
        <w:rPr>
          <w:lang w:val="en-AU"/>
        </w:rPr>
        <w:t>,</w:t>
      </w:r>
      <w:r w:rsidRPr="000C7761">
        <w:rPr>
          <w:rFonts w:hint="eastAsia"/>
          <w:lang w:val="en-AU"/>
        </w:rPr>
        <w:t xml:space="preserve"> </w:t>
      </w:r>
      <w:r w:rsidRPr="000C7761">
        <w:rPr>
          <w:lang w:val="en-AU"/>
        </w:rPr>
        <w:t>the position of the drone is connected to the recipient's mobile phone, and the recipient can check the position of the drone at any time. When the weather changes abruptly, the drone has a sensor that senses it and will return home quickly to wait for the next instruction. This prevents accidents happening. Transport drones also have many disadvantages and uncertainties. One of the downsides of transport drones is that drones cannot be delivered in bad weather. The rain in some places all the year round will seriously affect the delivery efficiency of drones. Furthermore, Transport drones are vulnerable to vandalism. If human damage occurs during the flight, it will cause pedestrians to be hurt when falling from a high altitude. In some remote areas, the benefits of express delivery may not be sufficient for the construction of drone outlets and payment of maintenance costs. Although</w:t>
      </w:r>
      <w:r w:rsidRPr="000C7761">
        <w:rPr>
          <w:rFonts w:ascii="MS Gothic" w:eastAsia="MS Gothic" w:hAnsi="MS Gothic" w:cs="MS Gothic" w:hint="eastAsia"/>
          <w:lang w:val="en-AU"/>
        </w:rPr>
        <w:t>，</w:t>
      </w:r>
      <w:r w:rsidRPr="000C7761">
        <w:rPr>
          <w:lang w:val="en-AU"/>
        </w:rPr>
        <w:t xml:space="preserve"> UAVs can effectively improve distribution efficiency and reduce manpower and transportation costs. However, the previous period will have to pay a very high cost.</w:t>
      </w:r>
    </w:p>
    <w:p w:rsidR="000C7761" w:rsidRDefault="000C7761" w:rsidP="000C7761">
      <w:r>
        <w:t>(there should be update from Bert)</w:t>
      </w:r>
    </w:p>
    <w:p w:rsidR="000C7761" w:rsidRDefault="000C7761" w:rsidP="000C7761">
      <w:pPr>
        <w:pStyle w:val="Heading2"/>
      </w:pPr>
      <w:r w:rsidRPr="000C7761">
        <w:t>Group Reflection</w:t>
      </w:r>
    </w:p>
    <w:p w:rsidR="000C7761" w:rsidRPr="000C7761" w:rsidRDefault="000C7761" w:rsidP="000C7761">
      <w:pPr>
        <w:rPr>
          <w:b/>
        </w:rPr>
      </w:pPr>
      <w:r w:rsidRPr="000C7761">
        <w:rPr>
          <w:b/>
        </w:rPr>
        <w:t>Bach’s reflection:</w:t>
      </w:r>
    </w:p>
    <w:p w:rsidR="000C7761" w:rsidRPr="000C7761" w:rsidRDefault="000C7761" w:rsidP="000C7761">
      <w:r w:rsidRPr="000C7761">
        <w:tab/>
        <w:t xml:space="preserve">First of all, I think it is a pleasure that I have a chance to work in a good group like this and I am very happy of what we have done together. I have to admit that I was the only Vietnamese in a group of Chinese but we communicate well enough to understand each other. Most of the thing went smoothly, every member in the group received the amount of work equally, and they finish their tasks successfully. However, there are some people in the group who not really know how to use </w:t>
      </w:r>
      <w:proofErr w:type="spellStart"/>
      <w:r w:rsidRPr="000C7761">
        <w:t>Git</w:t>
      </w:r>
      <w:proofErr w:type="spellEnd"/>
      <w:r w:rsidRPr="000C7761">
        <w:t xml:space="preserve"> properly, but at the end of the week before deadline the others finally help them out with this. If there is anything to be improved, I believe it is our writing skill, in academic way. We actually learn a lot of each other, such as different cultures, languages, hobbies. And I was very surprised that we share a lot of things in common. I hope we can be friends and work together as a team in the future. Not but not least, with that amount of work, how we organized the work is each of the member work on specific day in a week, and at the end of the day he will push everything so the others can pull on the following day. I think it is an efficient way to finish the project.</w:t>
      </w:r>
    </w:p>
    <w:p w:rsidR="00DA01D7" w:rsidRPr="009209C4" w:rsidRDefault="009209C4" w:rsidP="00DA01D7">
      <w:pPr>
        <w:rPr>
          <w:b/>
        </w:rPr>
      </w:pPr>
      <w:r w:rsidRPr="009209C4">
        <w:rPr>
          <w:b/>
        </w:rPr>
        <w:lastRenderedPageBreak/>
        <w:t>Barry’s Reflection:</w:t>
      </w:r>
    </w:p>
    <w:p w:rsidR="009209C4" w:rsidRPr="009209C4" w:rsidRDefault="009209C4" w:rsidP="009209C4">
      <w:pPr>
        <w:jc w:val="both"/>
      </w:pPr>
      <w:r w:rsidRPr="009209C4">
        <w:rPr>
          <w:rFonts w:hint="eastAsia"/>
        </w:rPr>
        <w:t>D</w:t>
      </w:r>
      <w:r w:rsidRPr="009209C4">
        <w:t xml:space="preserve">uring our cooperation, we have a good communication. We enjoy our teamwork. Although we have issue to form a 6-people group, we still work smoothly. I think I make a good effect on this assignment, I finished the part that our group planned, and I had discussions with others on the assignment. We decided our working day in the first week and we always finish our jobs on time. </w:t>
      </w:r>
      <w:r w:rsidRPr="009209C4">
        <w:rPr>
          <w:rFonts w:hint="eastAsia"/>
        </w:rPr>
        <w:t>W</w:t>
      </w:r>
      <w:r w:rsidRPr="009209C4">
        <w:t>e are happy to notice each other when the task is due, so we can finish our tasks on time. We have a group chat on a chat app, we were enjoy working and discussing together.</w:t>
      </w:r>
      <w:r w:rsidRPr="009209C4">
        <w:rPr>
          <w:rFonts w:hint="eastAsia"/>
        </w:rPr>
        <w:t xml:space="preserve"> </w:t>
      </w:r>
      <w:r w:rsidRPr="009209C4">
        <w:t xml:space="preserve">In the process of completing the section of IT work, </w:t>
      </w:r>
      <w:r w:rsidRPr="009209C4">
        <w:rPr>
          <w:rFonts w:hint="eastAsia"/>
        </w:rPr>
        <w:t>I</w:t>
      </w:r>
      <w:r w:rsidRPr="009209C4">
        <w:t xml:space="preserve"> did plenty much of research on jobs in IT area, I share </w:t>
      </w:r>
      <w:proofErr w:type="gramStart"/>
      <w:r w:rsidRPr="009209C4">
        <w:t>those information</w:t>
      </w:r>
      <w:proofErr w:type="gramEnd"/>
      <w:r w:rsidRPr="009209C4">
        <w:t xml:space="preserve"> to our group so that we can have a good idea about our ideal job. In summary, regarding to our group’s pleasant atmosphere and high effectiveness, we are happy to work together.</w:t>
      </w:r>
    </w:p>
    <w:p w:rsidR="009209C4" w:rsidRPr="009209C4" w:rsidRDefault="009209C4" w:rsidP="009209C4"/>
    <w:p w:rsidR="009209C4" w:rsidRPr="009209C4" w:rsidRDefault="009209C4" w:rsidP="009209C4">
      <w:r w:rsidRPr="009209C4">
        <w:t>GitHub commit history:</w:t>
      </w:r>
    </w:p>
    <w:p w:rsidR="009209C4" w:rsidRPr="009209C4" w:rsidRDefault="009209C4" w:rsidP="009209C4">
      <w:r w:rsidRPr="009209C4">
        <w:rPr>
          <w:rFonts w:hint="eastAsia"/>
        </w:rPr>
        <w:drawing>
          <wp:inline distT="0" distB="0" distL="0" distR="0" wp14:anchorId="5C9E7378" wp14:editId="45C0A114">
            <wp:extent cx="2381250" cy="476250"/>
            <wp:effectExtent l="0" t="0" r="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am profile.png"/>
                    <pic:cNvPicPr/>
                  </pic:nvPicPr>
                  <pic:blipFill>
                    <a:blip r:embed="rId33">
                      <a:extLst>
                        <a:ext uri="{28A0092B-C50C-407E-A947-70E740481C1C}">
                          <a14:useLocalDpi xmlns:a14="http://schemas.microsoft.com/office/drawing/2010/main" val="0"/>
                        </a:ext>
                      </a:extLst>
                    </a:blip>
                    <a:stretch>
                      <a:fillRect/>
                    </a:stretch>
                  </pic:blipFill>
                  <pic:spPr>
                    <a:xfrm>
                      <a:off x="0" y="0"/>
                      <a:ext cx="2381250" cy="476250"/>
                    </a:xfrm>
                    <a:prstGeom prst="rect">
                      <a:avLst/>
                    </a:prstGeom>
                  </pic:spPr>
                </pic:pic>
              </a:graphicData>
            </a:graphic>
          </wp:inline>
        </w:drawing>
      </w:r>
      <w:r w:rsidRPr="009209C4">
        <w:rPr>
          <w:rFonts w:hint="eastAsia"/>
        </w:rPr>
        <w:t xml:space="preserve"> </w:t>
      </w:r>
      <w:r w:rsidRPr="009209C4">
        <w:t>We have done our team profile together</w:t>
      </w:r>
    </w:p>
    <w:p w:rsidR="009209C4" w:rsidRPr="009209C4" w:rsidRDefault="009209C4" w:rsidP="009209C4">
      <w:r w:rsidRPr="009209C4">
        <w:rPr>
          <w:rFonts w:hint="eastAsia"/>
        </w:rPr>
        <w:drawing>
          <wp:inline distT="0" distB="0" distL="0" distR="0" wp14:anchorId="09F057FB" wp14:editId="646BF83F">
            <wp:extent cx="2371725" cy="48577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eck.png"/>
                    <pic:cNvPicPr/>
                  </pic:nvPicPr>
                  <pic:blipFill>
                    <a:blip r:embed="rId34">
                      <a:extLst>
                        <a:ext uri="{28A0092B-C50C-407E-A947-70E740481C1C}">
                          <a14:useLocalDpi xmlns:a14="http://schemas.microsoft.com/office/drawing/2010/main" val="0"/>
                        </a:ext>
                      </a:extLst>
                    </a:blip>
                    <a:stretch>
                      <a:fillRect/>
                    </a:stretch>
                  </pic:blipFill>
                  <pic:spPr>
                    <a:xfrm>
                      <a:off x="0" y="0"/>
                      <a:ext cx="2371725" cy="485775"/>
                    </a:xfrm>
                    <a:prstGeom prst="rect">
                      <a:avLst/>
                    </a:prstGeom>
                  </pic:spPr>
                </pic:pic>
              </a:graphicData>
            </a:graphic>
          </wp:inline>
        </w:drawing>
      </w:r>
      <w:r w:rsidRPr="009209C4">
        <w:t xml:space="preserve"> I did check on other section.</w:t>
      </w:r>
    </w:p>
    <w:p w:rsidR="009209C4" w:rsidRPr="009209C4" w:rsidRDefault="009209C4" w:rsidP="009209C4">
      <w:r w:rsidRPr="009209C4">
        <w:rPr>
          <w:rFonts w:hint="eastAsia"/>
        </w:rPr>
        <w:drawing>
          <wp:inline distT="0" distB="0" distL="0" distR="0" wp14:anchorId="1D1F6E58" wp14:editId="59D8D732">
            <wp:extent cx="2324100" cy="44767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ne.png"/>
                    <pic:cNvPicPr/>
                  </pic:nvPicPr>
                  <pic:blipFill>
                    <a:blip r:embed="rId35">
                      <a:extLst>
                        <a:ext uri="{28A0092B-C50C-407E-A947-70E740481C1C}">
                          <a14:useLocalDpi xmlns:a14="http://schemas.microsoft.com/office/drawing/2010/main" val="0"/>
                        </a:ext>
                      </a:extLst>
                    </a:blip>
                    <a:stretch>
                      <a:fillRect/>
                    </a:stretch>
                  </pic:blipFill>
                  <pic:spPr>
                    <a:xfrm>
                      <a:off x="0" y="0"/>
                      <a:ext cx="2324100" cy="447675"/>
                    </a:xfrm>
                    <a:prstGeom prst="rect">
                      <a:avLst/>
                    </a:prstGeom>
                  </pic:spPr>
                </pic:pic>
              </a:graphicData>
            </a:graphic>
          </wp:inline>
        </w:drawing>
      </w:r>
      <w:r w:rsidRPr="009209C4">
        <w:rPr>
          <w:rFonts w:hint="eastAsia"/>
        </w:rPr>
        <w:t xml:space="preserve"> </w:t>
      </w:r>
      <w:r w:rsidRPr="009209C4">
        <w:t>I have done the part of IT work.</w:t>
      </w:r>
    </w:p>
    <w:p w:rsidR="009209C4" w:rsidRPr="009209C4" w:rsidRDefault="009209C4" w:rsidP="009209C4"/>
    <w:p w:rsidR="009209C4" w:rsidRPr="009209C4" w:rsidRDefault="009209C4" w:rsidP="009209C4">
      <w:r w:rsidRPr="009209C4">
        <w:rPr>
          <w:rFonts w:hint="eastAsia"/>
        </w:rPr>
        <w:t>P</w:t>
      </w:r>
      <w:r w:rsidRPr="009209C4">
        <w:t>roject meeting time:</w:t>
      </w:r>
    </w:p>
    <w:p w:rsidR="009209C4" w:rsidRPr="009209C4" w:rsidRDefault="009209C4" w:rsidP="009209C4">
      <w:r w:rsidRPr="009209C4">
        <w:rPr>
          <w:rFonts w:hint="eastAsia"/>
        </w:rPr>
        <w:t>1</w:t>
      </w:r>
      <w:r w:rsidRPr="009209C4">
        <w:t>6/04/2018: We finished our team profile and set up a website. We got our distribution.</w:t>
      </w:r>
    </w:p>
    <w:p w:rsidR="009209C4" w:rsidRDefault="009209C4" w:rsidP="009209C4">
      <w:r w:rsidRPr="009209C4">
        <w:rPr>
          <w:rFonts w:hint="eastAsia"/>
        </w:rPr>
        <w:t>2</w:t>
      </w:r>
      <w:r w:rsidRPr="009209C4">
        <w:t>3/04/2018: We have discussion on this assignment about what needs to be done, and we discussed about IT area and jobs.</w:t>
      </w:r>
    </w:p>
    <w:p w:rsidR="009209C4" w:rsidRPr="009209C4" w:rsidRDefault="009209C4" w:rsidP="009209C4">
      <w:pPr>
        <w:rPr>
          <w:b/>
        </w:rPr>
      </w:pPr>
      <w:r w:rsidRPr="009209C4">
        <w:rPr>
          <w:b/>
        </w:rPr>
        <w:t>Simon’s Reflection:</w:t>
      </w:r>
    </w:p>
    <w:p w:rsidR="009209C4" w:rsidRPr="009209C4" w:rsidRDefault="009209C4" w:rsidP="009209C4">
      <w:r w:rsidRPr="009209C4">
        <w:t xml:space="preserve">From my personal point of view, I think everyone in group Foxhound all did a good job on what they were assigned with. I did the IT technology part for my </w:t>
      </w:r>
      <w:proofErr w:type="gramStart"/>
      <w:r w:rsidRPr="009209C4">
        <w:t>group .</w:t>
      </w:r>
      <w:proofErr w:type="gramEnd"/>
      <w:r w:rsidRPr="009209C4">
        <w:t xml:space="preserve">  I chose </w:t>
      </w:r>
      <w:proofErr w:type="gramStart"/>
      <w:r w:rsidRPr="009209C4">
        <w:t>to  talk</w:t>
      </w:r>
      <w:proofErr w:type="gramEnd"/>
      <w:r w:rsidRPr="009209C4">
        <w:t xml:space="preserve"> about  the content of clouds, services and servers, cyber-security, </w:t>
      </w:r>
      <w:proofErr w:type="spellStart"/>
      <w:r w:rsidRPr="009209C4">
        <w:t>blockchain</w:t>
      </w:r>
      <w:proofErr w:type="spellEnd"/>
      <w:r w:rsidRPr="009209C4">
        <w:t xml:space="preserve"> and cryptocurrencies and natural language processing and chatterbots. Everyone in our group has got an equal task and everyone is willing to take on the tasks what they assigned with.</w:t>
      </w:r>
    </w:p>
    <w:p w:rsidR="009209C4" w:rsidRPr="009209C4" w:rsidRDefault="009209C4" w:rsidP="009209C4">
      <w:r w:rsidRPr="009209C4">
        <w:lastRenderedPageBreak/>
        <w:t xml:space="preserve">Each of us helps each other. When someone has any doubts about the task, someone immediately stand out to answers it. We trust each other and we all finish the task on the stipulated date and deliver it to the person who finalized the task. In conclusion, I am really honored to join this group Foxhound. Everyone is </w:t>
      </w:r>
      <w:proofErr w:type="gramStart"/>
      <w:r w:rsidRPr="009209C4">
        <w:t>kind  and</w:t>
      </w:r>
      <w:proofErr w:type="gramEnd"/>
      <w:r w:rsidRPr="009209C4">
        <w:t xml:space="preserve"> helpful when needed. Through this assignment, </w:t>
      </w:r>
      <w:proofErr w:type="gramStart"/>
      <w:r w:rsidRPr="009209C4">
        <w:t>It</w:t>
      </w:r>
      <w:proofErr w:type="gramEnd"/>
      <w:r w:rsidRPr="009209C4">
        <w:t xml:space="preserve"> not only increased my opinion of IT, but also made me acquainted with this group of friends.</w:t>
      </w:r>
    </w:p>
    <w:p w:rsidR="009209C4" w:rsidRPr="009209C4" w:rsidRDefault="009209C4" w:rsidP="009209C4"/>
    <w:p w:rsidR="009209C4" w:rsidRPr="009209C4" w:rsidRDefault="009209C4" w:rsidP="009209C4"/>
    <w:p w:rsidR="009209C4" w:rsidRPr="009209C4" w:rsidRDefault="009209C4" w:rsidP="009209C4">
      <w:r w:rsidRPr="009209C4">
        <w:drawing>
          <wp:inline distT="0" distB="0" distL="0" distR="0" wp14:anchorId="465E87D4" wp14:editId="338D9B2B">
            <wp:extent cx="2580952" cy="571429"/>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580952" cy="571429"/>
                    </a:xfrm>
                    <a:prstGeom prst="rect">
                      <a:avLst/>
                    </a:prstGeom>
                  </pic:spPr>
                </pic:pic>
              </a:graphicData>
            </a:graphic>
          </wp:inline>
        </w:drawing>
      </w:r>
      <w:r w:rsidRPr="009209C4">
        <w:t xml:space="preserve">  I did my task.</w:t>
      </w:r>
    </w:p>
    <w:p w:rsidR="009209C4" w:rsidRPr="009209C4" w:rsidRDefault="009209C4" w:rsidP="009209C4"/>
    <w:p w:rsidR="009209C4" w:rsidRPr="009209C4" w:rsidRDefault="009209C4" w:rsidP="009209C4">
      <w:r w:rsidRPr="009209C4">
        <w:drawing>
          <wp:inline distT="0" distB="0" distL="0" distR="0" wp14:anchorId="5A86A194" wp14:editId="79F18640">
            <wp:extent cx="2466667" cy="609524"/>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466667" cy="609524"/>
                    </a:xfrm>
                    <a:prstGeom prst="rect">
                      <a:avLst/>
                    </a:prstGeom>
                  </pic:spPr>
                </pic:pic>
              </a:graphicData>
            </a:graphic>
          </wp:inline>
        </w:drawing>
      </w:r>
      <w:r w:rsidRPr="009209C4">
        <w:t>I fixed some problem of my task.</w:t>
      </w:r>
    </w:p>
    <w:p w:rsidR="009209C4" w:rsidRPr="009209C4" w:rsidRDefault="009209C4" w:rsidP="009209C4"/>
    <w:p w:rsidR="009209C4" w:rsidRPr="009209C4" w:rsidRDefault="009209C4" w:rsidP="009209C4">
      <w:r w:rsidRPr="009209C4">
        <w:drawing>
          <wp:inline distT="0" distB="0" distL="0" distR="0" wp14:anchorId="41B83D23" wp14:editId="540E332B">
            <wp:extent cx="2580952" cy="200952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580952" cy="2009524"/>
                    </a:xfrm>
                    <a:prstGeom prst="rect">
                      <a:avLst/>
                    </a:prstGeom>
                  </pic:spPr>
                </pic:pic>
              </a:graphicData>
            </a:graphic>
          </wp:inline>
        </w:drawing>
      </w:r>
      <w:r w:rsidRPr="009209C4">
        <w:t>I read other’s task.</w:t>
      </w:r>
    </w:p>
    <w:p w:rsidR="009209C4" w:rsidRPr="009209C4" w:rsidRDefault="009209C4" w:rsidP="009209C4"/>
    <w:p w:rsidR="009209C4" w:rsidRPr="009209C4" w:rsidRDefault="009209C4" w:rsidP="009209C4"/>
    <w:p w:rsidR="009209C4" w:rsidRPr="009209C4" w:rsidRDefault="009209C4" w:rsidP="009209C4">
      <w:r w:rsidRPr="009209C4">
        <w:t xml:space="preserve">Assignment meeting </w:t>
      </w:r>
    </w:p>
    <w:p w:rsidR="009209C4" w:rsidRPr="009209C4" w:rsidRDefault="009209C4" w:rsidP="009209C4"/>
    <w:p w:rsidR="009209C4" w:rsidRPr="009209C4" w:rsidRDefault="009209C4" w:rsidP="009209C4">
      <w:r w:rsidRPr="009209C4">
        <w:t>16/04/</w:t>
      </w:r>
      <w:proofErr w:type="gramStart"/>
      <w:r w:rsidRPr="009209C4">
        <w:t>2018 :</w:t>
      </w:r>
      <w:proofErr w:type="gramEnd"/>
      <w:r w:rsidRPr="009209C4">
        <w:t xml:space="preserve">  We finished our team profile and build the group website. We let team members choose what they want to </w:t>
      </w:r>
      <w:proofErr w:type="gramStart"/>
      <w:r w:rsidRPr="009209C4">
        <w:t>do .</w:t>
      </w:r>
      <w:proofErr w:type="gramEnd"/>
      <w:r w:rsidRPr="009209C4">
        <w:t xml:space="preserve"> </w:t>
      </w:r>
    </w:p>
    <w:p w:rsidR="009209C4" w:rsidRPr="009209C4" w:rsidRDefault="009209C4" w:rsidP="009209C4"/>
    <w:p w:rsidR="009209C4" w:rsidRPr="009209C4" w:rsidRDefault="009209C4" w:rsidP="009209C4">
      <w:r w:rsidRPr="009209C4">
        <w:t xml:space="preserve">23/04/2018: We discuss together about the IT field and IT work. We find out what should we done within 3 days. </w:t>
      </w:r>
    </w:p>
    <w:p w:rsidR="009209C4" w:rsidRPr="009209C4" w:rsidRDefault="009209C4" w:rsidP="009209C4"/>
    <w:p w:rsidR="009209C4" w:rsidRPr="00DA01D7" w:rsidRDefault="009209C4" w:rsidP="00DA01D7"/>
    <w:sectPr w:rsidR="009209C4" w:rsidRPr="00DA01D7">
      <w:footerReference w:type="default" r:id="rId39"/>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A146E" w:rsidRDefault="00DA146E" w:rsidP="00C6554A">
      <w:pPr>
        <w:spacing w:before="0" w:after="0" w:line="240" w:lineRule="auto"/>
      </w:pPr>
      <w:r>
        <w:separator/>
      </w:r>
    </w:p>
  </w:endnote>
  <w:endnote w:type="continuationSeparator" w:id="0">
    <w:p w:rsidR="00DA146E" w:rsidRDefault="00DA146E"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63EE" w:rsidRDefault="00ED7C44">
    <w:pPr>
      <w:pStyle w:val="Footer"/>
    </w:pPr>
    <w:r>
      <w:t xml:space="preserve">Page </w:t>
    </w:r>
    <w:r>
      <w:fldChar w:fldCharType="begin"/>
    </w:r>
    <w:r>
      <w:instrText xml:space="preserve"> PAGE  \* Arabic  \* MERGEFORMAT </w:instrText>
    </w:r>
    <w:r>
      <w:fldChar w:fldCharType="separate"/>
    </w:r>
    <w:r w:rsidR="00604A81">
      <w:rPr>
        <w:noProof/>
      </w:rPr>
      <w:t>20</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A146E" w:rsidRDefault="00DA146E" w:rsidP="00C6554A">
      <w:pPr>
        <w:spacing w:before="0" w:after="0" w:line="240" w:lineRule="auto"/>
      </w:pPr>
      <w:r>
        <w:separator/>
      </w:r>
    </w:p>
  </w:footnote>
  <w:footnote w:type="continuationSeparator" w:id="0">
    <w:p w:rsidR="00DA146E" w:rsidRDefault="00DA146E"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356C313D"/>
    <w:multiLevelType w:val="hybridMultilevel"/>
    <w:tmpl w:val="B48034D0"/>
    <w:lvl w:ilvl="0" w:tplc="4328A2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5021983"/>
    <w:multiLevelType w:val="hybridMultilevel"/>
    <w:tmpl w:val="F5D807A0"/>
    <w:lvl w:ilvl="0" w:tplc="2E8890DC">
      <w:start w:val="1"/>
      <w:numFmt w:val="decimal"/>
      <w:lvlText w:val="%1."/>
      <w:lvlJc w:val="left"/>
      <w:pPr>
        <w:ind w:left="502" w:hanging="360"/>
      </w:pPr>
      <w:rPr>
        <w:rFonts w:hint="default"/>
      </w:r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14"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BB8686F"/>
    <w:multiLevelType w:val="hybridMultilevel"/>
    <w:tmpl w:val="5DB0C500"/>
    <w:lvl w:ilvl="0" w:tplc="2E8890DC">
      <w:start w:val="1"/>
      <w:numFmt w:val="decimal"/>
      <w:lvlText w:val="%1."/>
      <w:lvlJc w:val="left"/>
      <w:pPr>
        <w:ind w:left="502" w:hanging="360"/>
      </w:pPr>
      <w:rPr>
        <w:rFonts w:hint="default"/>
      </w:r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16" w15:restartNumberingAfterBreak="0">
    <w:nsid w:val="61B65903"/>
    <w:multiLevelType w:val="hybridMultilevel"/>
    <w:tmpl w:val="44500562"/>
    <w:lvl w:ilvl="0" w:tplc="03B23BFA">
      <w:start w:val="1"/>
      <w:numFmt w:val="decimal"/>
      <w:lvlText w:val="%1."/>
      <w:lvlJc w:val="left"/>
      <w:pPr>
        <w:ind w:left="502"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0943B83"/>
    <w:multiLevelType w:val="hybridMultilevel"/>
    <w:tmpl w:val="F5D807A0"/>
    <w:lvl w:ilvl="0" w:tplc="2E8890DC">
      <w:start w:val="1"/>
      <w:numFmt w:val="decimal"/>
      <w:lvlText w:val="%1."/>
      <w:lvlJc w:val="left"/>
      <w:pPr>
        <w:ind w:left="502" w:hanging="360"/>
      </w:pPr>
      <w:rPr>
        <w:rFonts w:hint="default"/>
      </w:r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num w:numId="1">
    <w:abstractNumId w:val="9"/>
  </w:num>
  <w:num w:numId="2">
    <w:abstractNumId w:val="8"/>
  </w:num>
  <w:num w:numId="3">
    <w:abstractNumId w:val="8"/>
  </w:num>
  <w:num w:numId="4">
    <w:abstractNumId w:val="9"/>
  </w:num>
  <w:num w:numId="5">
    <w:abstractNumId w:val="14"/>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2"/>
  </w:num>
  <w:num w:numId="17">
    <w:abstractNumId w:val="16"/>
  </w:num>
  <w:num w:numId="18">
    <w:abstractNumId w:val="17"/>
  </w:num>
  <w:num w:numId="19">
    <w:abstractNumId w:val="13"/>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2F22"/>
    <w:rsid w:val="000C7761"/>
    <w:rsid w:val="002554CD"/>
    <w:rsid w:val="00293B83"/>
    <w:rsid w:val="002B4294"/>
    <w:rsid w:val="003077F7"/>
    <w:rsid w:val="00333D0D"/>
    <w:rsid w:val="004C049F"/>
    <w:rsid w:val="005000E2"/>
    <w:rsid w:val="00604A81"/>
    <w:rsid w:val="006A3CE7"/>
    <w:rsid w:val="009209C4"/>
    <w:rsid w:val="00C6554A"/>
    <w:rsid w:val="00DA01D7"/>
    <w:rsid w:val="00DA146E"/>
    <w:rsid w:val="00ED7C44"/>
    <w:rsid w:val="00F22F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DD4E78"/>
  <w15:chartTrackingRefBased/>
  <w15:docId w15:val="{FC247F44-6772-42D5-BF44-4309FE52E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FoxHound69/FoxHound69" TargetMode="External"/><Relationship Id="rId18" Type="http://schemas.openxmlformats.org/officeDocument/2006/relationships/hyperlink" Target="https://www.youtube.com/watch?v=Rt3rLVJTTAw" TargetMode="External"/><Relationship Id="rId26" Type="http://schemas.openxmlformats.org/officeDocument/2006/relationships/hyperlink" Target="https://www.cisco.com/c/en/us/products/security/what-is-cybersecurity.html" TargetMode="External"/><Relationship Id="rId39" Type="http://schemas.openxmlformats.org/officeDocument/2006/relationships/footer" Target="footer1.xml"/><Relationship Id="rId21" Type="http://schemas.openxmlformats.org/officeDocument/2006/relationships/hyperlink" Target="https://www.youtube.com/watch?v=876nGJHoF18" TargetMode="External"/><Relationship Id="rId34" Type="http://schemas.openxmlformats.org/officeDocument/2006/relationships/image" Target="media/image3.png"/><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yperlink" Target="https://www.youtube.com/watch?v=RYdmWa-i7Gs" TargetMode="External"/><Relationship Id="rId20" Type="http://schemas.openxmlformats.org/officeDocument/2006/relationships/hyperlink" Target="https://www.youtube.com/watch?v=cNSqKMOyayk" TargetMode="External"/><Relationship Id="rId29" Type="http://schemas.openxmlformats.org/officeDocument/2006/relationships/hyperlink" Target="https://www.investopedia.com/terms/b/blockchain.asp"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s3632704@student.rmit.edu.au" TargetMode="External"/><Relationship Id="rId24" Type="http://schemas.openxmlformats.org/officeDocument/2006/relationships/hyperlink" Target="https://www.levelcloud.net/why-levelcloud/cloud-education-center/advantages-and-disadvantages-of-cloud-computing/" TargetMode="External"/><Relationship Id="rId32" Type="http://schemas.openxmlformats.org/officeDocument/2006/relationships/hyperlink" Target="https://www.technologyreview.com/s/602068/the-hr-person-at-your-next-job-may-actually-be-a-bot/" TargetMode="External"/><Relationship Id="rId37" Type="http://schemas.openxmlformats.org/officeDocument/2006/relationships/image" Target="media/image6.png"/><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youtube.com/watch?v=hFhuMGanjT8" TargetMode="External"/><Relationship Id="rId23" Type="http://schemas.openxmlformats.org/officeDocument/2006/relationships/hyperlink" Target="https://www.youtube.com/watch?v=KzxNgPafgrw" TargetMode="External"/><Relationship Id="rId28" Type="http://schemas.openxmlformats.org/officeDocument/2006/relationships/hyperlink" Target="https://www.cybersecuritymastersdegree.org/software-development/" TargetMode="External"/><Relationship Id="rId36" Type="http://schemas.openxmlformats.org/officeDocument/2006/relationships/image" Target="media/image5.png"/><Relationship Id="rId10" Type="http://schemas.openxmlformats.org/officeDocument/2006/relationships/hyperlink" Target="s3538336@student.rmit.edu.au" TargetMode="External"/><Relationship Id="rId19" Type="http://schemas.openxmlformats.org/officeDocument/2006/relationships/hyperlink" Target="https://www.youtube.com/watch?v=-VtiOSOviy4" TargetMode="External"/><Relationship Id="rId31" Type="http://schemas.openxmlformats.org/officeDocument/2006/relationships/hyperlink" Target="http://www.talespin.ai/to-bot-or-not-to-bot/" TargetMode="External"/><Relationship Id="rId4" Type="http://schemas.openxmlformats.org/officeDocument/2006/relationships/webSettings" Target="webSettings.xml"/><Relationship Id="rId9" Type="http://schemas.openxmlformats.org/officeDocument/2006/relationships/hyperlink" Target="s3632505@student.rmit.edu.au" TargetMode="External"/><Relationship Id="rId14" Type="http://schemas.openxmlformats.org/officeDocument/2006/relationships/hyperlink" Target="https://www.youtube.com/watch?v=om8AygYdrto" TargetMode="External"/><Relationship Id="rId22" Type="http://schemas.openxmlformats.org/officeDocument/2006/relationships/hyperlink" Target="https://www.youtube.com/watch?v=o6uPygYQmj4" TargetMode="External"/><Relationship Id="rId27" Type="http://schemas.openxmlformats.org/officeDocument/2006/relationships/hyperlink" Target="http://www.northropgrumman.com/Capabilities/Cybersecurity/Documents/Assets/Why_Is_Cybersecurity_Important.pdf" TargetMode="External"/><Relationship Id="rId30" Type="http://schemas.openxmlformats.org/officeDocument/2006/relationships/hyperlink" Target="https://medium.com/theblock1/cryptocurrency-and-blockchain-the-future-9cd689e977ca" TargetMode="External"/><Relationship Id="rId35" Type="http://schemas.openxmlformats.org/officeDocument/2006/relationships/image" Target="media/image4.png"/><Relationship Id="rId8" Type="http://schemas.openxmlformats.org/officeDocument/2006/relationships/hyperlink" Target="s3719368@student.rmit.edu.au" TargetMode="External"/><Relationship Id="rId3" Type="http://schemas.openxmlformats.org/officeDocument/2006/relationships/settings" Target="settings.xml"/><Relationship Id="rId12" Type="http://schemas.openxmlformats.org/officeDocument/2006/relationships/hyperlink" Target="http://foxhound69.s3-website-ap-southeast-2.amazonaws.com/" TargetMode="External"/><Relationship Id="rId17" Type="http://schemas.openxmlformats.org/officeDocument/2006/relationships/hyperlink" Target="https://www.youtube.com/watch?v=vt79JcPfZQA" TargetMode="External"/><Relationship Id="rId25" Type="http://schemas.openxmlformats.org/officeDocument/2006/relationships/hyperlink" Target="http://au.pcmag.com/networking-communications-software-products/29902/feature/what-is-cloud-computing" TargetMode="External"/><Relationship Id="rId33" Type="http://schemas.openxmlformats.org/officeDocument/2006/relationships/image" Target="media/image2.png"/><Relationship Id="rId38"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SI\AppData\Roaming\Microsoft\Templates\Student%20report%20with%20cover%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Student report with cover photo.dotx</Template>
  <TotalTime>61</TotalTime>
  <Pages>1</Pages>
  <Words>5863</Words>
  <Characters>33421</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2018-04-28T03:12:00Z</dcterms:created>
  <dcterms:modified xsi:type="dcterms:W3CDTF">2018-04-28T04:24:00Z</dcterms:modified>
</cp:coreProperties>
</file>